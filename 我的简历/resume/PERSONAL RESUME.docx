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8117840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4.85pt;margin-top:639.2pt;height:20.4pt;width:370.55pt;z-index:251649024;v-text-anchor:middle;mso-width-relative:page;mso-height-relative:page;" fillcolor="#4A4E59" filled="t" stroked="f" coordsize="4706252,259229" o:gfxdata="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AJpign3wAAAA0BAAAPAAAAAAAAAAEA&#10;IAAAACIAAABkcnMvZG93bnJldi54bWxQSwECFAAUAAAACACHTuJAW7A4RnsEAAByEAAADgAAAAAA&#10;AAABACAAAAAu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李 云 峰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171.3pt;height:54pt;width:110.2pt;z-index:251617280;mso-width-relative:page;mso-height-relative:page;" filled="f" stroked="f" coordsize="21600,21600" o:gfxdata="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OkTLt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李 云 峰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-624840</wp:posOffset>
            </wp:positionH>
            <wp:positionV relativeFrom="paragraph">
              <wp:posOffset>400685</wp:posOffset>
            </wp:positionV>
            <wp:extent cx="1130300" cy="1583055"/>
            <wp:effectExtent l="288925" t="230505" r="219075" b="281940"/>
            <wp:wrapNone/>
            <wp:docPr id="5" name="图片 5" descr="E:\Important documents\IMG_325101.jpgIMG_32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:\Important documents\IMG_325101.jpgIMG_32510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588770" cy="134239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134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生日：199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27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黑龙江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哈尔滨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8746046951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m18746046951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@16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5.7pt;width:125.1pt;z-index:251609088;mso-width-relative:page;mso-height-relative:page;" filled="f" stroked="f" coordsize="21600,21600" o:gfxdata="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UZLUe3AAAAAsBAAAPAAAAAAAAAAEAIAAAACIAAABkcnMvZG93&#10;bnJldi54bWxQSwECFAAUAAAACACHTuJAFEawe4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生日：199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27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黑龙江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哈尔滨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8746046951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m18746046951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@16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项目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项目</w:t>
                      </w: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实习经历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实习经历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  <w:lang w:val="en-US" w:eastAsia="zh-CN"/>
                              </w:rPr>
                              <w:t>专业技能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  <w:lang w:val="en-US" w:eastAsia="zh-CN"/>
                        </w:rPr>
                        <w:t>专业技能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.09—201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.6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哈尔滨理工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软件工程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专业         本科学历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主修课程  Java，数据结构，数据库应用，操作系统，J2EE，计算机网络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在校工作  网络英语俱乐部会员，组织晨读，看英语电影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.09—201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.6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哈尔滨理工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大学  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软件工程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专业         本科学历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主修课程  Java，数据结构，数据库应用，操作系统，J2EE，计算机网络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在校工作  网络英语俱乐部会员，组织晨读，看英语电影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07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客户关系管理系统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后台开发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项目功能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实现了客户信息管理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客户分析的功能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；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企业内部不同的岗位人员设定不同的操作权限。比如用户只能看到自己的客户信息，看不到自己同事的客户信息。管理员拥有系统全部的权限，保存客户的信息，设定与客户的下次联系时间，共享客户等等。本项目结构上分为表现层业务层数据访问层，采用的技术有STRUTS2 SPRING HIBERNATE。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.03—201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考试/成绩分析系统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后台开发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学生登录系统考试，老师登录系统出题，管理员维护系统。以及对学生的成绩进行分析展示。http://123.206.95.224:8080/ExamOnline/exam/login.jsp学生:1414010207老师:20171038管理员admin密码:lyf2305743208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07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客户关系管理系统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后台开发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项目功能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实现了客户信息管理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客户分析的功能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；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企业内部不同的岗位人员设定不同的操作权限。比如用户只能看到自己的客户信息，看不到自己同事的客户信息。管理员拥有系统全部的权限，保存客户的信息，设定与客户的下次联系时间，共享客户等等。本项目结构上分为表现层业务层数据访问层，采用的技术有STRUTS2 SPRING HIBERNATE。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.03—201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考试/成绩分析系统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后台开发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学生登录系统考试，老师登录系统出题，管理员维护系统。以及对学生的成绩进行分析展示。http://123.206.95.224:8080/ExamOnline/exam/login.jsp学生:1414010207老师:20171038管理员admin密码:lyf2305743208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精通java初级与高级知识，具备良好的面向对象思想，java设计模式。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熟练掌握javaweb技术，了解javaweb中B/S的请求响应机制。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精通掌握SSM/SSH框架技术，精通MVC开发模式。精通GIT/MAVEN项目开发熟悉MYSQL/ORACLE数据库，精通MYSQL数据库的设计与优化，数据结构与算法。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精通java初级与高级知识，具备良好的面向对象思想，java设计模式。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熟练掌握javaweb技术，了解javaweb中B/S的请求响应机制。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精通掌握SSM/SSH框架技术，精通MVC开发模式。精通GIT/MAVEN项目开发熟悉MYSQL/ORACLE数据库，精通MYSQL数据库的设计与优化，数据结构与算法。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line="360" w:lineRule="exact"/>
                        <w:ind w:left="360" w:leftChars="0"/>
                        <w:rPr>
                          <w:color w:val="595959"/>
                          <w:sz w:val="18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.0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布卡科技网络公司(哈尔滨)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实习生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参与该公司项目业务的开发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对项目进行重构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学习并实践SSM框架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.0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布卡科技网络公司(哈尔滨)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  <w:lang w:val="en-US" w:eastAsia="zh-CN"/>
                        </w:rPr>
                        <w:t>实习生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参与该公司项目业务的开发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对项目进行重构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学习并实践SSM框架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英语六级证书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多次获得校级奖学金证书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英语六级证书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  <w:lang w:val="en-US" w:eastAsia="zh-CN"/>
                        </w:rPr>
                        <w:t>多次获得校级奖学金证书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java研发工程师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java研发工程师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二等奖学金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  <w:t>熟悉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二等奖学金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  <w:lang w:val="en-US" w:eastAsia="zh-CN"/>
                        </w:rPr>
                        <w:t>熟悉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918970" cy="227266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970" cy="2272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善于总结学习中遇到的问题与知识点。热爱编程，擅长逻辑思维。具有较强的团队配合意识，喜欢挑战，能够在不熟悉的领域快速成长。希望在三年后成为独立的后端开发师。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78.95pt;width:151.1pt;z-index:251660288;mso-width-relative:page;mso-height-relative:page;" filled="f" stroked="f" coordsize="21600,21600" o:gfxdata="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JiE12d4AAAAOAQAADwAAAAAAAAABACAAAAAiAAAAZHJzL2Rv&#10;d25yZXYueG1sUEsBAhQAFAAAAAgAh07iQB/aA5KJAQAA7wIAAA4AAAAAAAAAAQAgAAAALQ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善于总结学习中遇到的问题与知识点。热爱编程，擅长逻辑思维。具有较强的团队配合意识，喜欢挑战，能够在不熟悉的领域快速成长。希望在三年后成为独立的后端开发师。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A0000287" w:usb1="28C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粗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3904E8A"/>
    <w:rsid w:val="07474544"/>
    <w:rsid w:val="0DD6157F"/>
    <w:rsid w:val="124156A0"/>
    <w:rsid w:val="126363DE"/>
    <w:rsid w:val="12BD0525"/>
    <w:rsid w:val="136015F4"/>
    <w:rsid w:val="13E91E54"/>
    <w:rsid w:val="18657141"/>
    <w:rsid w:val="19915FCA"/>
    <w:rsid w:val="1A293A7B"/>
    <w:rsid w:val="1DEC1C0A"/>
    <w:rsid w:val="23D02F07"/>
    <w:rsid w:val="2B101A16"/>
    <w:rsid w:val="2CE15CAE"/>
    <w:rsid w:val="2EF8344B"/>
    <w:rsid w:val="2F712A5F"/>
    <w:rsid w:val="30027293"/>
    <w:rsid w:val="36A272BE"/>
    <w:rsid w:val="375A493F"/>
    <w:rsid w:val="397A33E1"/>
    <w:rsid w:val="3F8F34B3"/>
    <w:rsid w:val="40456651"/>
    <w:rsid w:val="42FF6791"/>
    <w:rsid w:val="43F03608"/>
    <w:rsid w:val="44B821AC"/>
    <w:rsid w:val="4515043A"/>
    <w:rsid w:val="497C3BE0"/>
    <w:rsid w:val="4B587057"/>
    <w:rsid w:val="4CD702FA"/>
    <w:rsid w:val="4F4973A3"/>
    <w:rsid w:val="564215C7"/>
    <w:rsid w:val="58B5508E"/>
    <w:rsid w:val="59B86221"/>
    <w:rsid w:val="5AA36C80"/>
    <w:rsid w:val="5BB93E96"/>
    <w:rsid w:val="606614B1"/>
    <w:rsid w:val="60F90981"/>
    <w:rsid w:val="629F57F0"/>
    <w:rsid w:val="65550498"/>
    <w:rsid w:val="65641481"/>
    <w:rsid w:val="689309E1"/>
    <w:rsid w:val="68A729E1"/>
    <w:rsid w:val="69C66E04"/>
    <w:rsid w:val="6ACC11C9"/>
    <w:rsid w:val="6B0C77BC"/>
    <w:rsid w:val="6F637FB0"/>
    <w:rsid w:val="704B1AA4"/>
    <w:rsid w:val="72F21C06"/>
    <w:rsid w:val="779C1B1B"/>
    <w:rsid w:val="792D1284"/>
    <w:rsid w:val="7AC94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ScaleCrop>false</ScaleCrop>
  <LinksUpToDate>false</LinksUpToDate>
  <CharactersWithSpaces>46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a1996_000</cp:lastModifiedBy>
  <dcterms:modified xsi:type="dcterms:W3CDTF">2017-07-27T07:19:32Z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