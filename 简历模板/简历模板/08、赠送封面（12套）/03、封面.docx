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647700</wp:posOffset>
                </wp:positionH>
                <wp:positionV relativeFrom="paragraph">
                  <wp:posOffset>6370320</wp:posOffset>
                </wp:positionV>
                <wp:extent cx="3999865" cy="1710055"/>
                <wp:effectExtent l="0" t="0" r="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00" cy="17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36"/>
                                <w:szCs w:val="1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36"/>
                                <w:szCs w:val="1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36"/>
                                <w:szCs w:val="1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501.6pt;height:134.65pt;width:314.95pt;mso-position-horizontal-relative:margin;z-index:251658240;mso-width-relative:page;mso-height-relative:page;" filled="f" stroked="f" coordsize="21600,21600" o:gfxdata="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An&#10;82XcAAAADQEAAA8AAAAAAAAAAQAgAAAAIgAAAGRycy9kb3ducmV2LnhtbFBLAQIUABQAAAAIAIdO&#10;4kAGSnMO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36"/>
                          <w:szCs w:val="1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36"/>
                          <w:szCs w:val="1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36"/>
                          <w:szCs w:val="1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8244205</wp:posOffset>
                </wp:positionV>
                <wp:extent cx="3408680" cy="15093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50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姓名：情缘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电话：159-9999-9999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75pt;margin-top:649.15pt;height:118.85pt;width:268.4pt;z-index:251659264;mso-width-relative:page;mso-height-relative:page;" filled="f" stroked="f" coordsize="21600,21600" o:gfxdata="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CG&#10;uVfcAAAADQEAAA8AAAAAAAAAAQAgAAAAIgAAAGRycy9kb3ducmV2LnhtbFBLAQIUABQAAAAIAIdO&#10;4kCGHISu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姓名：情缘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电话：159-9999-9999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-996950</wp:posOffset>
            </wp:positionV>
            <wp:extent cx="7600950" cy="1075245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5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明兰">
    <w:altName w:val="宋体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541B1"/>
    <w:rsid w:val="00041A36"/>
    <w:rsid w:val="000A3AF5"/>
    <w:rsid w:val="000A44E5"/>
    <w:rsid w:val="00624D99"/>
    <w:rsid w:val="00813944"/>
    <w:rsid w:val="00865C58"/>
    <w:rsid w:val="00B208E3"/>
    <w:rsid w:val="00CE0EFD"/>
    <w:rsid w:val="00D31CFC"/>
    <w:rsid w:val="00D92918"/>
    <w:rsid w:val="00E74156"/>
    <w:rsid w:val="00F30EE3"/>
    <w:rsid w:val="0675023F"/>
    <w:rsid w:val="08B728F6"/>
    <w:rsid w:val="177D6C08"/>
    <w:rsid w:val="25BE3F42"/>
    <w:rsid w:val="25C47ABC"/>
    <w:rsid w:val="300541B1"/>
    <w:rsid w:val="3FF57AD5"/>
    <w:rsid w:val="4E8A6353"/>
    <w:rsid w:val="505A69E5"/>
    <w:rsid w:val="5DE42B1D"/>
    <w:rsid w:val="67AC73B7"/>
    <w:rsid w:val="7F613F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明兰" w:asciiTheme="minorHAnsi" w:hAnsiTheme="minorHAnsi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cs="明兰"/>
      <w:sz w:val="18"/>
      <w:szCs w:val="18"/>
      <w:lang w:eastAsia="en-US"/>
    </w:rPr>
  </w:style>
  <w:style w:type="character" w:customStyle="1" w:styleId="7">
    <w:name w:val="页脚 Char"/>
    <w:basedOn w:val="4"/>
    <w:link w:val="2"/>
    <w:uiPriority w:val="0"/>
    <w:rPr>
      <w:rFonts w:cs="明兰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8129;&#38597;&#39118;&#26684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淡雅风格简历封面.docx</Template>
  <Company>Microsoft</Company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2017-01-06T01:54:00Z</dcterms:created>
  <dc:creator>yuhua</dc:creator>
  <cp:lastModifiedBy>Administrator</cp:lastModifiedBy>
  <cp:lastPrinted>2017-02-07T00:27:00Z</cp:lastPrinted>
  <dcterms:modified xsi:type="dcterms:W3CDTF">2017-02-21T00:40:41Z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