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</w:pPr>
      <w:bookmarkStart w:id="0" w:name="_GoBack"/>
      <w:bookmarkEnd w:id="0"/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1447165</wp:posOffset>
                </wp:positionH>
                <wp:positionV relativeFrom="paragraph">
                  <wp:posOffset>3181350</wp:posOffset>
                </wp:positionV>
                <wp:extent cx="3408680" cy="19119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80" cy="1911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A8A0E1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8A0E1"/>
                                <w:sz w:val="36"/>
                                <w:szCs w:val="36"/>
                                <w:lang w:eastAsia="zh-CN"/>
                              </w:rPr>
                              <w:t>姓名：情缘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A8A0E1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8A0E1"/>
                                <w:sz w:val="36"/>
                                <w:szCs w:val="36"/>
                                <w:lang w:eastAsia="zh-CN"/>
                              </w:rPr>
                              <w:t>电话：159-9999-9999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8A0E1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8A0E1"/>
                                <w:sz w:val="36"/>
                                <w:szCs w:val="36"/>
                                <w:lang w:eastAsia="zh-CN"/>
                              </w:rPr>
                              <w:t>毕业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A8A0E1"/>
                                <w:sz w:val="36"/>
                                <w:szCs w:val="36"/>
                                <w:lang w:eastAsia="zh-CN"/>
                              </w:rPr>
                              <w:t>院校：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8A0E1"/>
                                <w:sz w:val="36"/>
                                <w:szCs w:val="36"/>
                                <w:lang w:eastAsia="zh-CN"/>
                              </w:rPr>
                              <w:t>北京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A8A0E1"/>
                                <w:sz w:val="36"/>
                                <w:szCs w:val="36"/>
                                <w:lang w:eastAsia="zh-CN"/>
                              </w:rPr>
                              <w:t>大学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A8A0E1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8A0E1"/>
                                <w:sz w:val="36"/>
                                <w:szCs w:val="36"/>
                                <w:lang w:eastAsia="zh-CN"/>
                              </w:rPr>
                              <w:t>专业：会计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95pt;margin-top:250.5pt;height:150.55pt;width:268.4pt;z-index:-251657216;mso-width-relative:page;mso-height-relative:page;" filled="f" stroked="f" coordsize="21600,21600" o:gfxdata="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T&#10;NS1B3AAAAAsBAAAPAAAAAAAAAAEAIAAAACIAAABkcnMvZG93bnJldi54bWxQSwECFAAUAAAACACH&#10;TuJAKgjndS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A8A0E1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8A0E1"/>
                          <w:sz w:val="36"/>
                          <w:szCs w:val="36"/>
                          <w:lang w:eastAsia="zh-CN"/>
                        </w:rPr>
                        <w:t>姓名：情缘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A8A0E1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8A0E1"/>
                          <w:sz w:val="36"/>
                          <w:szCs w:val="36"/>
                          <w:lang w:eastAsia="zh-CN"/>
                        </w:rPr>
                        <w:t>电话：159-9999-9999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8A0E1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8A0E1"/>
                          <w:sz w:val="36"/>
                          <w:szCs w:val="36"/>
                          <w:lang w:eastAsia="zh-CN"/>
                        </w:rPr>
                        <w:t>毕业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A8A0E1"/>
                          <w:sz w:val="36"/>
                          <w:szCs w:val="36"/>
                          <w:lang w:eastAsia="zh-CN"/>
                        </w:rPr>
                        <w:t>院校：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8A0E1"/>
                          <w:sz w:val="36"/>
                          <w:szCs w:val="36"/>
                          <w:lang w:eastAsia="zh-CN"/>
                        </w:rPr>
                        <w:t>北京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A8A0E1"/>
                          <w:sz w:val="36"/>
                          <w:szCs w:val="36"/>
                          <w:lang w:eastAsia="zh-CN"/>
                        </w:rPr>
                        <w:t>大学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A8A0E1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8A0E1"/>
                          <w:sz w:val="36"/>
                          <w:szCs w:val="36"/>
                          <w:lang w:eastAsia="zh-CN"/>
                        </w:rPr>
                        <w:t>专业：会计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629285</wp:posOffset>
                </wp:positionH>
                <wp:positionV relativeFrom="paragraph">
                  <wp:posOffset>1652905</wp:posOffset>
                </wp:positionV>
                <wp:extent cx="4000500" cy="171005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171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A8A0E1"/>
                                <w:sz w:val="136"/>
                                <w:szCs w:val="1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8A0E1"/>
                                <w:sz w:val="136"/>
                                <w:szCs w:val="136"/>
                                <w:lang w:eastAsia="zh-CN"/>
                              </w:rPr>
                              <w:t>个人简历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74596F"/>
                                <w:sz w:val="136"/>
                                <w:szCs w:val="13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55pt;margin-top:130.15pt;height:134.65pt;width:315pt;z-index:-251658240;mso-width-relative:page;mso-height-relative:page;" filled="f" stroked="f" coordsize="21600,21600" o:gfxdata="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jgq&#10;mNsAAAAKAQAADwAAAAAAAAABACAAAAAiAAAAZHJzL2Rvd25yZXYueG1sUEsBAhQAFAAAAAgAh07i&#10;QGOQj+I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A8A0E1"/>
                          <w:sz w:val="136"/>
                          <w:szCs w:val="1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8A0E1"/>
                          <w:sz w:val="136"/>
                          <w:szCs w:val="136"/>
                          <w:lang w:eastAsia="zh-CN"/>
                        </w:rPr>
                        <w:t>个人简历</w:t>
                      </w:r>
                    </w:p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74596F"/>
                          <w:sz w:val="136"/>
                          <w:szCs w:val="136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eastAsia="zh-C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-1141730</wp:posOffset>
            </wp:positionH>
            <wp:positionV relativeFrom="paragraph">
              <wp:posOffset>-920115</wp:posOffset>
            </wp:positionV>
            <wp:extent cx="7616190" cy="10752455"/>
            <wp:effectExtent l="0" t="0" r="3810" b="10795"/>
            <wp:wrapNone/>
            <wp:docPr id="1" name="图片 1" descr="F:\1.设计资源-标题要多长有多长\简历（PSD）\docer\75\背景10.png背景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1.设计资源-标题要多长有多长\简历（PSD）\docer\75\背景10.png背景10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6190" cy="10752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明兰">
    <w:altName w:val="宋体"/>
    <w:panose1 w:val="00000000000000000000"/>
    <w:charset w:val="86"/>
    <w:family w:val="auto"/>
    <w:pitch w:val="default"/>
    <w:sig w:usb0="00000000" w:usb1="00000000" w:usb2="00000006" w:usb3="00000000" w:csb0="603E019F" w:csb1="DFF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0541B1"/>
    <w:rsid w:val="00041A36"/>
    <w:rsid w:val="00624D99"/>
    <w:rsid w:val="00813944"/>
    <w:rsid w:val="00865C58"/>
    <w:rsid w:val="00B208E3"/>
    <w:rsid w:val="00B72BB7"/>
    <w:rsid w:val="00CE0EFD"/>
    <w:rsid w:val="00E74156"/>
    <w:rsid w:val="00F30EE3"/>
    <w:rsid w:val="00F945C1"/>
    <w:rsid w:val="0675023F"/>
    <w:rsid w:val="08B728F6"/>
    <w:rsid w:val="177D6C08"/>
    <w:rsid w:val="25BE3F42"/>
    <w:rsid w:val="300541B1"/>
    <w:rsid w:val="3FF57AD5"/>
    <w:rsid w:val="4E8A6353"/>
    <w:rsid w:val="505A69E5"/>
    <w:rsid w:val="5B1D51A9"/>
    <w:rsid w:val="5DE42B1D"/>
    <w:rsid w:val="67AC73B7"/>
    <w:rsid w:val="7F613FA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明兰" w:asciiTheme="minorHAnsi" w:hAnsiTheme="minorHAnsi" w:eastAsiaTheme="minorEastAsia"/>
      <w:sz w:val="24"/>
      <w:szCs w:val="24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0"/>
    <w:rPr>
      <w:rFonts w:cs="明兰"/>
      <w:sz w:val="18"/>
      <w:szCs w:val="18"/>
      <w:lang w:eastAsia="en-US"/>
    </w:rPr>
  </w:style>
  <w:style w:type="character" w:customStyle="1" w:styleId="7">
    <w:name w:val="页脚 Char"/>
    <w:basedOn w:val="4"/>
    <w:link w:val="2"/>
    <w:uiPriority w:val="0"/>
    <w:rPr>
      <w:rFonts w:cs="明兰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PS&#31616;&#21382;&#27169;&#26495;\&#40664;&#35748;\&#28129;&#38597;&#39118;&#26684;&#31616;&#21382;&#23553;&#38754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淡雅风格简历封面.docx</Template>
  <Company>Microsoft</Company>
  <Pages>1</Pages>
  <Words>0</Words>
  <Characters>3</Characters>
  <Lines>1</Lines>
  <Paragraphs>1</Paragraphs>
  <TotalTime>0</TotalTime>
  <ScaleCrop>false</ScaleCrop>
  <LinksUpToDate>false</LinksUpToDate>
  <CharactersWithSpaces>3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2017-01-06T01:54:00Z</dcterms:created>
  <dc:creator>yuhua</dc:creator>
  <cp:lastModifiedBy>Administrator</cp:lastModifiedBy>
  <dcterms:modified xsi:type="dcterms:W3CDTF">2017-02-21T00:41:02Z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