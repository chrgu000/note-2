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-930275</wp:posOffset>
            </wp:positionV>
            <wp:extent cx="7560310" cy="10694035"/>
            <wp:effectExtent l="0" t="0" r="2540" b="0"/>
            <wp:wrapNone/>
            <wp:docPr id="3" name="图片 3" descr="d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7767955</wp:posOffset>
                </wp:positionV>
                <wp:extent cx="3408680" cy="15093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50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姓名：情缘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电话：159-9999-9999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5pt;margin-top:611.65pt;height:118.85pt;width:268.4pt;z-index:-251655168;mso-width-relative:page;mso-height-relative:page;" filled="f" stroked="f" coordsize="21600,21600" o:gfxdata="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Fyat3QAAAA0BAAAPAAAAAAAAAAEAIAAAACIAAABkcnMvZG93bnJldi54bWxQSwECFAAUAAAACACH&#10;TuJAhhyErh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姓名：情缘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电话：159-9999-9999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毕业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636905</wp:posOffset>
                </wp:positionH>
                <wp:positionV relativeFrom="paragraph">
                  <wp:posOffset>6290945</wp:posOffset>
                </wp:positionV>
                <wp:extent cx="4000500" cy="1710055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71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36"/>
                                <w:szCs w:val="1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36"/>
                                <w:szCs w:val="1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36"/>
                                <w:szCs w:val="1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15pt;margin-top:495.35pt;height:134.65pt;width:315pt;mso-position-horizontal-relative:margin;z-index:-251656192;mso-width-relative:page;mso-height-relative:page;" filled="f" stroked="f" coordsize="21600,21600" o:gfxdata="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GOF&#10;m9sAAAAMAQAADwAAAAAAAAABACAAAAAiAAAAZHJzL2Rvd25yZXYueG1sUEsBAhQAFAAAAAgAh07i&#10;QGOQj+I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36"/>
                          <w:szCs w:val="1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36"/>
                          <w:szCs w:val="1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36"/>
                          <w:szCs w:val="13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明兰">
    <w:altName w:val="宋体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541B1"/>
    <w:rsid w:val="00041A36"/>
    <w:rsid w:val="000A3AF5"/>
    <w:rsid w:val="001D0544"/>
    <w:rsid w:val="00624D99"/>
    <w:rsid w:val="00813944"/>
    <w:rsid w:val="00865C58"/>
    <w:rsid w:val="00941133"/>
    <w:rsid w:val="00B208E3"/>
    <w:rsid w:val="00BE0759"/>
    <w:rsid w:val="00CE0EFD"/>
    <w:rsid w:val="00D052EA"/>
    <w:rsid w:val="00D31CFC"/>
    <w:rsid w:val="00E74156"/>
    <w:rsid w:val="00F30EE3"/>
    <w:rsid w:val="00F35E42"/>
    <w:rsid w:val="0675023F"/>
    <w:rsid w:val="08B728F6"/>
    <w:rsid w:val="177D6C08"/>
    <w:rsid w:val="25BE3F42"/>
    <w:rsid w:val="300541B1"/>
    <w:rsid w:val="38650C91"/>
    <w:rsid w:val="3FF57AD5"/>
    <w:rsid w:val="4E8A6353"/>
    <w:rsid w:val="505A69E5"/>
    <w:rsid w:val="5DE42B1D"/>
    <w:rsid w:val="67AC73B7"/>
    <w:rsid w:val="7F613F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明兰" w:asciiTheme="minorHAnsi" w:hAnsiTheme="minorHAnsi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cs="明兰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0"/>
    <w:rPr>
      <w:rFonts w:cs="明兰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8129;&#38597;&#39118;&#26684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淡雅风格简历封面.docx</Template>
  <Company>Microsoft</Company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2017-01-06T01:54:00Z</dcterms:created>
  <dc:creator>yuhua</dc:creator>
  <cp:lastModifiedBy>Administrator</cp:lastModifiedBy>
  <dcterms:modified xsi:type="dcterms:W3CDTF">2017-02-21T00:40:24Z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