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82C9A" w:rsidRDefault="00216E20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10795</wp:posOffset>
                </wp:positionV>
                <wp:extent cx="7595870" cy="10863580"/>
                <wp:effectExtent l="0" t="0" r="5080" b="13970"/>
                <wp:wrapNone/>
                <wp:docPr id="32" name="文本框 1" descr="6479906_135210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5870" cy="10863580"/>
                        </a:xfrm>
                        <a:prstGeom prst="rect">
                          <a:avLst/>
                        </a:prstGeom>
                        <a:blipFill rotWithShape="0">
                          <a:blip r:embed="rId6"/>
                          <a:stretch>
                            <a:fillRect/>
                          </a:stretch>
                        </a:blip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1" o:spid="_x0000_s1026" o:spt="202" alt="6479906_1352104417" type="#_x0000_t202" style="position:absolute;left:0pt;margin-left:1pt;margin-top:0.85pt;height:855.4pt;width:598.1pt;z-index:251689984;mso-width-relative:page;mso-height-relative:page;" filled="t" stroked="f" coordsize="21600,21600" o:gfxdata="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">
                <v:fill type="frame" on="t" focussize="0,0" recolor="t" r:id="rId7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p w:rsidR="00A82C9A" w:rsidRDefault="00A82C9A">
      <w:pPr>
        <w:sectPr w:rsidR="00A82C9A">
          <w:pgSz w:w="11906" w:h="16838"/>
          <w:pgMar w:top="0" w:right="0" w:bottom="0" w:left="0" w:header="851" w:footer="992" w:gutter="0"/>
          <w:cols w:space="720"/>
          <w:docGrid w:type="lines" w:linePitch="312"/>
        </w:sectPr>
      </w:pPr>
    </w:p>
    <w:p w:rsidR="00A82C9A" w:rsidRDefault="00216E2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635</wp:posOffset>
                </wp:positionV>
                <wp:extent cx="7661910" cy="10817860"/>
                <wp:effectExtent l="0" t="0" r="15240" b="2540"/>
                <wp:wrapNone/>
                <wp:docPr id="30" name="文本框 1" descr="未标题-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1910" cy="10817860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1" o:spid="_x0000_s1026" o:spt="202" alt="未标题-2" type="#_x0000_t202" style="position:absolute;left:0pt;margin-left:0.6pt;margin-top:0.05pt;height:851.8pt;width:603.3pt;z-index:251687936;mso-width-relative:page;mso-height-relative:page;" filled="t" stroked="f" coordsize="21600,21600" o:gfxdata="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">
                <v:fill type="frame" on="t" focussize="0,0" recolor="t" r:id="rId9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741045</wp:posOffset>
                </wp:positionH>
                <wp:positionV relativeFrom="paragraph">
                  <wp:posOffset>449580</wp:posOffset>
                </wp:positionV>
                <wp:extent cx="6096000" cy="9882505"/>
                <wp:effectExtent l="0" t="0" r="0" b="0"/>
                <wp:wrapNone/>
                <wp:docPr id="31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98825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rPr>
                                <w:rFonts w:ascii="ˎ̥" w:hAnsi="ˎ̥" w:cs="宋体"/>
                                <w:kern w:val="0"/>
                                <w:szCs w:val="21"/>
                              </w:rPr>
                            </w:pPr>
                            <w:r>
                              <w:rPr>
                                <w:rFonts w:ascii="ˎ̥" w:hAnsi="ˎ̥" w:cs="宋体" w:hint="eastAsia"/>
                                <w:kern w:val="0"/>
                                <w:szCs w:val="21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 w:val="44"/>
                                <w:szCs w:val="44"/>
                              </w:rPr>
                              <w:t>自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 w:val="44"/>
                                <w:szCs w:val="44"/>
                              </w:rPr>
                              <w:t>荐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 w:val="44"/>
                                <w:szCs w:val="44"/>
                              </w:rPr>
                              <w:t>信</w:t>
                            </w:r>
                          </w:p>
                          <w:p w:rsidR="00A82C9A" w:rsidRDefault="00216E20">
                            <w:pPr>
                              <w:rPr>
                                <w:rFonts w:ascii="微软雅黑" w:eastAsia="微软雅黑" w:hAnsi="微软雅黑" w:cs="微软雅黑"/>
                                <w:kern w:val="0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尊敬的领导：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您好！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非常感谢您能在百忙之中抽出时间阅读本人的求职自荐信。我是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湖北大学市场营销专业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的学生，将在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15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7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月毕业。在即将踏上征程之际，在此呈上自己的求职信息，特毛遂自荐，愿意接受贵公司的考核与挑选。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我通过各种渠道大致了解了贵公司的情况，知道贵公司是个很有发展前途的具有现代潮流的公司，具有很大的活力，而我也非常希望能加入这样的企业，尽自己最大努力为公司的发展奉献自己的微薄之力。同时能对自己的发展起到积极的作用，希望能在贵公司的帮助下、在贵公司大发展的环境下促进自己的发展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大学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四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年是我不断进取、逐步完善、充实自己、开拓奋斗的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四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年。这一切都是为明天的发展而准备。大学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四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年里，我除了熟练地掌握基础知识之外，在学习本专业的同时，辅修计算机，在电脑桌上独领风骚的我，计算机已达到了专业水平，这一切使我初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步具备了从事计算机应用、会计、市场营销等方面的工作能力。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"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良禽择木而栖，士为知己者死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"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，面临物尽其用，人尽其才的今天，我希望到重视人才，注重实干的公司，同时也希望以我所学，尽我所能，为贵单位的繁荣与发展贡献自己一份微薄之力。若能给我一个面谈的机会，我将倍感荣幸。恭候佳音。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:rsidR="00A82C9A" w:rsidRDefault="00216E20">
                            <w:pPr>
                              <w:rPr>
                                <w:rFonts w:ascii="微软雅黑" w:eastAsia="微软雅黑" w:hAnsi="微软雅黑" w:cs="微软雅黑"/>
                                <w:kern w:val="0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谨祝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贵单位事业蒸蒸日上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!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  <w:t>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                                   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自荐人：清风素材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 xml:space="preserve">                   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2018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月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</w:rPr>
                              <w:t>日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7" o:spid="_x0000_s1028" type="#_x0000_t202" style="position:absolute;left:0;text-align:left;margin-left:58.35pt;margin-top:35.4pt;width:480pt;height:778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" filled="f" stroked="f">
                <v:textbox inset="2.53997mm,1.27mm,2.53997mm,1.27mm">
                  <w:txbxContent>
                    <w:p w:rsidR="00A82C9A" w:rsidRDefault="00216E20">
                      <w:pPr>
                        <w:rPr>
                          <w:rFonts w:ascii="ˎ̥" w:hAnsi="ˎ̥" w:cs="宋体"/>
                          <w:kern w:val="0"/>
                          <w:szCs w:val="21"/>
                        </w:rPr>
                      </w:pPr>
                      <w:r>
                        <w:rPr>
                          <w:rFonts w:ascii="ˎ̥" w:hAnsi="ˎ̥" w:cs="宋体" w:hint="eastAsia"/>
                          <w:kern w:val="0"/>
                          <w:szCs w:val="21"/>
                        </w:rPr>
                        <w:t xml:space="preserve">            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 w:val="44"/>
                          <w:szCs w:val="44"/>
                        </w:rPr>
                        <w:t>自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 w:val="44"/>
                          <w:szCs w:val="44"/>
                        </w:rPr>
                        <w:t>荐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 w:val="44"/>
                          <w:szCs w:val="44"/>
                        </w:rPr>
                        <w:t>信</w:t>
                      </w:r>
                    </w:p>
                    <w:p w:rsidR="00A82C9A" w:rsidRDefault="00216E20">
                      <w:pPr>
                        <w:rPr>
                          <w:rFonts w:ascii="微软雅黑" w:eastAsia="微软雅黑" w:hAnsi="微软雅黑" w:cs="微软雅黑"/>
                          <w:kern w:val="0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尊敬的领导：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您好！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非常感谢您能在百忙之中抽出时间阅读本人的求职自荐信。我是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湖北大学市场营销专业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的学生，将在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20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15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年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7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月毕业。在即将踏上征程之际，在此呈上自己的求职信息，特毛遂自荐，愿意接受贵公司的考核与挑选。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我通过各种渠道大致了解了贵公司的情况，知道贵公司是个很有发展前途的具有现代潮流的公司，具有很大的活力，而我也非常希望能加入这样的企业，尽自己最大努力为公司的发展奉献自己的微薄之力。同时能对自己的发展起到积极的作用，希望能在贵公司的帮助下、在贵公司大发展的环境下促进自己的发展。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大学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四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年是我不断进取、逐步完善、充实自己、开拓奋斗的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四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年。这一切都是为明天的发展而准备。大学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四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年里，我除了熟练地掌握基础知识之外，在学习本专业的同时，辅修计算机，在电脑桌上独领风骚的我，计算机已达到了专业水平，这一切使我初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步具备了从事计算机应用、会计、市场营销等方面的工作能力。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"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良禽择木而栖，士为知己者死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"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，面临物尽其用，人尽其才的今天，我希望到重视人才，注重实干的公司，同时也希望以我所学，尽我所能，为贵单位的繁荣与发展贡献自己一份微薄之力。若能给我一个面谈的机会，我将倍感荣幸。恭候佳音。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 </w:t>
                      </w:r>
                    </w:p>
                    <w:p w:rsidR="00A82C9A" w:rsidRDefault="00216E20">
                      <w:pPr>
                        <w:rPr>
                          <w:rFonts w:ascii="微软雅黑" w:eastAsia="微软雅黑" w:hAnsi="微软雅黑" w:cs="微软雅黑"/>
                          <w:kern w:val="0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谨祝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贵单位事业蒸蒸日上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!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  <w:t> 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                                   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自荐人：清风素材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 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 xml:space="preserve">                   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2018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年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9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月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1</w:t>
                      </w:r>
                      <w:r>
                        <w:rPr>
                          <w:rFonts w:ascii="微软雅黑" w:eastAsia="微软雅黑" w:hAnsi="微软雅黑" w:cs="微软雅黑" w:hint="eastAsia"/>
                          <w:kern w:val="0"/>
                          <w:szCs w:val="21"/>
                        </w:rPr>
                        <w:t>日</w:t>
                      </w:r>
                    </w:p>
                  </w:txbxContent>
                </v:textbox>
              </v:shape>
            </w:pict>
          </mc:Fallback>
        </mc:AlternateContent>
      </w:r>
    </w:p>
    <w:p w:rsidR="00A82C9A" w:rsidRDefault="00A82C9A">
      <w:pPr>
        <w:sectPr w:rsidR="00A82C9A">
          <w:pgSz w:w="11906" w:h="16838"/>
          <w:pgMar w:top="0" w:right="0" w:bottom="0" w:left="0" w:header="851" w:footer="992" w:gutter="0"/>
          <w:cols w:space="720"/>
          <w:docGrid w:type="lines" w:linePitch="312"/>
        </w:sectPr>
      </w:pPr>
    </w:p>
    <w:p w:rsidR="00A82C9A" w:rsidRDefault="00216E2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707390</wp:posOffset>
                </wp:positionH>
                <wp:positionV relativeFrom="paragraph">
                  <wp:posOffset>9032240</wp:posOffset>
                </wp:positionV>
                <wp:extent cx="5989955" cy="17145"/>
                <wp:effectExtent l="0" t="0" r="0" b="0"/>
                <wp:wrapNone/>
                <wp:docPr id="20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9955" cy="17145"/>
                        </a:xfrm>
                        <a:prstGeom prst="line">
                          <a:avLst/>
                        </a:prstGeom>
                        <a:ln w="22225" cap="rnd" cmpd="sng">
                          <a:solidFill>
                            <a:srgbClr val="333333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直线 21" o:spid="_x0000_s1026" o:spt="20" style="position:absolute;left:0pt;flip:y;margin-left:55.7pt;margin-top:711.2pt;height:1.35pt;width:471.65pt;z-index:251677696;mso-width-relative:page;mso-height-relative:page;" filled="f" stroked="t" coordsize="21600,21600" o:gfxdata="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CvDSDzXAAAADgEAAA8AAAAAAAAA&#10;AQAgAAAAIgAAAGRycy9kb3ducmV2LnhtbFBLAQIUABQAAAAIAIdO4kCQ+mCj2QEAAJ4DAAAOAAAA&#10;AAAAAAEAIAAAACYBAABkcnMvZTJvRG9jLnhtbFBLBQYAAAAABgAGAFkBAABxBQAAAAA=&#10;">
                <v:fill on="f" focussize="0,0"/>
                <v:stroke weight="1.75pt" color="#333333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228600</wp:posOffset>
                </wp:positionV>
                <wp:extent cx="5132705" cy="1595120"/>
                <wp:effectExtent l="0" t="0" r="0" b="0"/>
                <wp:wrapNone/>
                <wp:docPr id="5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2705" cy="159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求职意向：销售主管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售后服务</w:t>
                            </w:r>
                          </w:p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湖北武汉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湖北大学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市场营销专业</w:t>
                            </w:r>
                          </w:p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出生日期：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19950911 /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工作类型：全职</w:t>
                            </w:r>
                          </w:p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电话：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18888888888 /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邮箱：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530***@163.com /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 xml:space="preserve"> QQ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</w:rPr>
                              <w:t>530***123</w:t>
                            </w:r>
                          </w:p>
                          <w:p w:rsidR="00A82C9A" w:rsidRDefault="00A82C9A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</w:p>
                          <w:p w:rsidR="00A82C9A" w:rsidRDefault="00A82C9A">
                            <w:pPr>
                              <w:widowControl/>
                              <w:snapToGrid w:val="0"/>
                              <w:spacing w:line="264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</w:p>
                          <w:p w:rsidR="00A82C9A" w:rsidRDefault="00A82C9A">
                            <w:pPr>
                              <w:widowControl/>
                              <w:snapToGrid w:val="0"/>
                              <w:spacing w:line="264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78" o:spid="_x0000_s1026" o:spt="202" type="#_x0000_t202" style="position:absolute;left:0pt;margin-left:41.75pt;margin-top:18pt;height:125.6pt;width:404.15pt;z-index:251662336;mso-width-relative:page;mso-height-relative:page;" filled="f" stroked="f" coordsize="21600,21600" o:gfxdata="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MSd+lrYAAAACQEAAA8AAAAAAAAAAQAgAAAAIgAAAGRycy9k&#10;b3ducmV2LnhtbFBLAQIUABQAAAAIAIdO4kDSt8MsyQEAAGM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eastAsia="zh-CN"/>
                        </w:rPr>
                        <w:t>求职意向：销售主管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/ 售后服务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  <w:t>湖北武汉 / 湖北大学 / 市场营销专业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出生日期：19950911 / 工作类型：全职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  <w:t>电话：18888888888 / 邮箱：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u w:val="none"/>
                          <w:lang w:val="en-US" w:eastAsia="zh-CN"/>
                        </w:rPr>
                        <w:t>530***@163.com /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auto"/>
                          <w:sz w:val="24"/>
                          <w:szCs w:val="24"/>
                          <w:lang w:val="en-US" w:eastAsia="zh-CN"/>
                        </w:rPr>
                        <w:t xml:space="preserve"> QQ：530***123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widowControl/>
                        <w:snapToGrid w:val="0"/>
                        <w:spacing w:line="264" w:lineRule="auto"/>
                        <w:jc w:val="left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widowControl/>
                        <w:snapToGrid w:val="0"/>
                        <w:spacing w:line="264" w:lineRule="auto"/>
                        <w:jc w:val="left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2640330</wp:posOffset>
                </wp:positionV>
                <wp:extent cx="6724650" cy="741680"/>
                <wp:effectExtent l="0" t="0" r="0" b="0"/>
                <wp:wrapNone/>
                <wp:docPr id="7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0" cy="741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snapToGrid w:val="0"/>
                              <w:spacing w:line="20" w:lineRule="atLeast"/>
                              <w:rPr>
                                <w:rFonts w:ascii="微软雅黑" w:eastAsia="微软雅黑" w:hAnsi="微软雅黑" w:cs="微软雅黑"/>
                                <w:color w:val="000000"/>
                                <w:szCs w:val="21"/>
                                <w:lang w:val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2011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月—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2014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6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月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</w:rPr>
                              <w:t xml:space="preserve">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湖北大学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经济管理学院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</w:rPr>
                              <w:t xml:space="preserve">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t>市场营销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/>
                                <w:szCs w:val="21"/>
                                <w:lang w:val="zh-CN"/>
                              </w:rPr>
                              <w:c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主修课程：基础会计学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货币银行学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统计学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市场营销学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战略管理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社会心理学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人力资源开发与管理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战略管理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社会心理学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公司经济学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/>
                                <w:szCs w:val="21"/>
                                <w:lang w:val="zh-CN"/>
                              </w:rPr>
                              <w:t>国际企业管理</w:t>
                            </w:r>
                          </w:p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18" o:spid="_x0000_s1026" o:spt="202" type="#_x0000_t202" style="position:absolute;left:0pt;margin-left:44.1pt;margin-top:207.9pt;height:58.4pt;width:529.5pt;z-index:251664384;mso-width-relative:page;mso-height-relative:page;" filled="f" stroked="f" coordsize="21600,21600" o:gfxdata="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LqINobZAAAACwEAAA8AAAAAAAAAAQAgAAAAIgAAAGRycy9k&#10;b3ducmV2LnhtbFBLAQIUABQAAAAIAIdO4kBSDkpxyAEAAGIDAAAOAAAAAAAAAAEAIAAAACg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zh-CN" w:eastAsia="zh-CN"/>
                        </w:rPr>
                        <w:t>2011年9月—2014年6月 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zh-CN" w:eastAsia="zh-CN"/>
                        </w:rPr>
                        <w:t>湖北大学 经济管理学院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zh-CN" w:eastAsia="zh-CN"/>
                        </w:rPr>
                        <w:t>市场营销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  <w:lang w:val="zh-CN" w:eastAsia="zh-CN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 xml:space="preserve">主修课程：基础会计学   货币银行学   统计学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>市场营销学   战略管理  社会心理学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>人力资源开发与管理    战略管理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>社会心理学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>公司经济学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  <w:t>国际企业管理</w:t>
                      </w:r>
                    </w:p>
                    <w:p>
                      <w:pPr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521335</wp:posOffset>
                </wp:positionH>
                <wp:positionV relativeFrom="paragraph">
                  <wp:posOffset>6640830</wp:posOffset>
                </wp:positionV>
                <wp:extent cx="6751320" cy="635635"/>
                <wp:effectExtent l="0" t="0" r="0" b="0"/>
                <wp:wrapNone/>
                <wp:docPr id="12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1320" cy="635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国大学生“风采杯”辩论赛一等奖；院系学生会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优秀工作者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；学院“优秀毕业生”；国家志愿者协会“优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秀工作者”；院系“全勤奖”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21" o:spid="_x0000_s1026" o:spt="202" type="#_x0000_t202" style="position:absolute;left:0pt;margin-left:41.05pt;margin-top:522.9pt;height:50.05pt;width:531.6pt;z-index:251669504;mso-width-relative:page;mso-height-relative:page;" filled="f" stroked="f" coordsize="21600,21600" o:gfxdata="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Di8NFp2QAAAA0BAAAPAAAAAAAAAAEAIAAAACIAAABkcnMv&#10;ZG93bnJldi54bWxQSwECFAAUAAAACACHTuJALgZOqMkBAABjAwAADgAAAAAAAAABACAAAAAoAQAA&#10;ZHJzL2Uyb0RvYy54bWxQSwUGAAAAAAYABgBZAQAAYwUAAAAA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全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>国大学生“风采杯”辩论赛一等奖；院系学生会”优秀工作者”；学院“优秀毕业生”；国家志愿者协会“优  秀工作者”；院系“全勤奖”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454025</wp:posOffset>
                </wp:positionH>
                <wp:positionV relativeFrom="paragraph">
                  <wp:posOffset>2233295</wp:posOffset>
                </wp:positionV>
                <wp:extent cx="200025" cy="266700"/>
                <wp:effectExtent l="0" t="0" r="13335" b="15240"/>
                <wp:wrapNone/>
                <wp:docPr id="13" name="看电脑小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667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</a:cxnLst>
                          <a:rect l="0" t="0" r="0" b="0"/>
                          <a:pathLst>
                            <a:path w="78" h="112">
                              <a:moveTo>
                                <a:pt x="21" y="36"/>
                              </a:moveTo>
                              <a:cubicBezTo>
                                <a:pt x="20" y="27"/>
                                <a:pt x="20" y="19"/>
                                <a:pt x="21" y="11"/>
                              </a:cubicBezTo>
                              <a:cubicBezTo>
                                <a:pt x="37" y="0"/>
                                <a:pt x="45" y="13"/>
                                <a:pt x="58" y="11"/>
                              </a:cubicBezTo>
                              <a:cubicBezTo>
                                <a:pt x="59" y="19"/>
                                <a:pt x="59" y="29"/>
                                <a:pt x="57" y="36"/>
                              </a:cubicBezTo>
                              <a:cubicBezTo>
                                <a:pt x="57" y="40"/>
                                <a:pt x="55" y="44"/>
                                <a:pt x="53" y="47"/>
                              </a:cubicBezTo>
                              <a:cubicBezTo>
                                <a:pt x="49" y="51"/>
                                <a:pt x="44" y="53"/>
                                <a:pt x="39" y="53"/>
                              </a:cubicBezTo>
                              <a:cubicBezTo>
                                <a:pt x="39" y="53"/>
                                <a:pt x="39" y="53"/>
                                <a:pt x="39" y="53"/>
                              </a:cubicBezTo>
                              <a:cubicBezTo>
                                <a:pt x="34" y="53"/>
                                <a:pt x="29" y="51"/>
                                <a:pt x="26" y="47"/>
                              </a:cubicBezTo>
                              <a:cubicBezTo>
                                <a:pt x="24" y="44"/>
                                <a:pt x="22" y="40"/>
                                <a:pt x="21" y="36"/>
                              </a:cubicBezTo>
                              <a:close/>
                              <a:moveTo>
                                <a:pt x="13" y="107"/>
                              </a:moveTo>
                              <a:cubicBezTo>
                                <a:pt x="67" y="107"/>
                                <a:pt x="67" y="107"/>
                                <a:pt x="67" y="107"/>
                              </a:cubicBezTo>
                              <a:cubicBezTo>
                                <a:pt x="64" y="112"/>
                                <a:pt x="64" y="112"/>
                                <a:pt x="64" y="112"/>
                              </a:cubicBezTo>
                              <a:cubicBezTo>
                                <a:pt x="16" y="112"/>
                                <a:pt x="16" y="112"/>
                                <a:pt x="16" y="112"/>
                              </a:cubicBezTo>
                              <a:cubicBezTo>
                                <a:pt x="13" y="107"/>
                                <a:pt x="13" y="107"/>
                                <a:pt x="13" y="107"/>
                              </a:cubicBezTo>
                              <a:close/>
                              <a:moveTo>
                                <a:pt x="70" y="67"/>
                              </a:moveTo>
                              <a:cubicBezTo>
                                <a:pt x="76" y="90"/>
                                <a:pt x="76" y="90"/>
                                <a:pt x="76" y="90"/>
                              </a:cubicBezTo>
                              <a:cubicBezTo>
                                <a:pt x="78" y="98"/>
                                <a:pt x="77" y="103"/>
                                <a:pt x="68" y="103"/>
                              </a:cubicBezTo>
                              <a:cubicBezTo>
                                <a:pt x="66" y="103"/>
                                <a:pt x="66" y="103"/>
                                <a:pt x="66" y="103"/>
                              </a:cubicBezTo>
                              <a:cubicBezTo>
                                <a:pt x="66" y="72"/>
                                <a:pt x="66" y="72"/>
                                <a:pt x="66" y="72"/>
                              </a:cubicBezTo>
                              <a:cubicBezTo>
                                <a:pt x="42" y="72"/>
                                <a:pt x="42" y="72"/>
                                <a:pt x="42" y="72"/>
                              </a:cubicBezTo>
                              <a:cubicBezTo>
                                <a:pt x="49" y="56"/>
                                <a:pt x="49" y="56"/>
                                <a:pt x="49" y="56"/>
                              </a:cubicBezTo>
                              <a:cubicBezTo>
                                <a:pt x="51" y="54"/>
                                <a:pt x="51" y="54"/>
                                <a:pt x="51" y="54"/>
                              </a:cubicBezTo>
                              <a:cubicBezTo>
                                <a:pt x="65" y="57"/>
                                <a:pt x="65" y="57"/>
                                <a:pt x="65" y="57"/>
                              </a:cubicBezTo>
                              <a:cubicBezTo>
                                <a:pt x="66" y="57"/>
                                <a:pt x="66" y="57"/>
                                <a:pt x="66" y="57"/>
                              </a:cubicBezTo>
                              <a:cubicBezTo>
                                <a:pt x="66" y="58"/>
                                <a:pt x="66" y="58"/>
                                <a:pt x="66" y="58"/>
                              </a:cubicBezTo>
                              <a:cubicBezTo>
                                <a:pt x="68" y="61"/>
                                <a:pt x="69" y="64"/>
                                <a:pt x="70" y="67"/>
                              </a:cubicBezTo>
                              <a:cubicBezTo>
                                <a:pt x="70" y="67"/>
                                <a:pt x="70" y="67"/>
                                <a:pt x="70" y="67"/>
                              </a:cubicBezTo>
                              <a:close/>
                              <a:moveTo>
                                <a:pt x="14" y="103"/>
                              </a:moveTo>
                              <a:cubicBezTo>
                                <a:pt x="11" y="103"/>
                                <a:pt x="11" y="103"/>
                                <a:pt x="11" y="103"/>
                              </a:cubicBezTo>
                              <a:cubicBezTo>
                                <a:pt x="1" y="103"/>
                                <a:pt x="0" y="98"/>
                                <a:pt x="3" y="90"/>
                              </a:cubicBezTo>
                              <a:cubicBezTo>
                                <a:pt x="9" y="67"/>
                                <a:pt x="9" y="67"/>
                                <a:pt x="9" y="67"/>
                              </a:cubicBezTo>
                              <a:cubicBezTo>
                                <a:pt x="9" y="63"/>
                                <a:pt x="11" y="60"/>
                                <a:pt x="14" y="58"/>
                              </a:cubicBezTo>
                              <a:cubicBezTo>
                                <a:pt x="14" y="57"/>
                                <a:pt x="14" y="57"/>
                                <a:pt x="14" y="57"/>
                              </a:cubicBezTo>
                              <a:cubicBezTo>
                                <a:pt x="14" y="57"/>
                                <a:pt x="14" y="57"/>
                                <a:pt x="14" y="57"/>
                              </a:cubicBezTo>
                              <a:cubicBezTo>
                                <a:pt x="28" y="54"/>
                                <a:pt x="28" y="54"/>
                                <a:pt x="28" y="54"/>
                              </a:cubicBezTo>
                              <a:cubicBezTo>
                                <a:pt x="30" y="56"/>
                                <a:pt x="30" y="56"/>
                                <a:pt x="30" y="56"/>
                              </a:cubicBezTo>
                              <a:cubicBezTo>
                                <a:pt x="38" y="72"/>
                                <a:pt x="38" y="72"/>
                                <a:pt x="38" y="72"/>
                              </a:cubicBezTo>
                              <a:cubicBezTo>
                                <a:pt x="14" y="72"/>
                                <a:pt x="14" y="72"/>
                                <a:pt x="14" y="72"/>
                              </a:cubicBezTo>
                              <a:lnTo>
                                <a:pt x="14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看电脑小人 15" o:spid="_x0000_s1026" o:spt="100" style="position:absolute;left:0pt;margin-left:35.75pt;margin-top:175.85pt;height:21pt;width:15.75pt;z-index:251670528;mso-width-relative:page;mso-height-relative:page;" fillcolor="#333333" filled="t" stroked="f" coordsize="78,112" o:gfxdata="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" path="m21,36c20,27,20,19,21,11c37,0,45,13,58,11c59,19,59,29,57,36c57,40,55,44,53,47c49,51,44,53,39,53c39,53,39,53,39,53c34,53,29,51,26,47c24,44,22,40,21,36xm13,107c67,107,67,107,67,107c64,112,64,112,64,112c16,112,16,112,16,112c13,107,13,107,13,107xm70,67c76,90,76,90,76,90c78,98,77,103,68,103c66,103,66,103,66,103c66,72,66,72,66,72c42,72,42,72,42,72c49,56,49,56,49,56c51,54,51,54,51,54c65,57,65,57,65,57c66,57,66,57,66,57c66,58,66,58,66,58c68,61,69,64,70,67c70,67,70,67,70,67xm14,103c11,103,11,103,11,103c1,103,0,98,3,90c9,67,9,67,9,67c9,63,11,60,14,58c14,57,14,57,14,57c14,57,14,57,14,57c28,54,28,54,28,54c30,56,30,56,30,56c38,72,38,72,38,72c14,72,14,72,14,72l14,103xe">
                <v:path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698500</wp:posOffset>
                </wp:positionH>
                <wp:positionV relativeFrom="paragraph">
                  <wp:posOffset>6595110</wp:posOffset>
                </wp:positionV>
                <wp:extent cx="6438900" cy="18415"/>
                <wp:effectExtent l="0" t="0" r="0" b="0"/>
                <wp:wrapNone/>
                <wp:docPr id="15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8900" cy="18415"/>
                        </a:xfrm>
                        <a:prstGeom prst="line">
                          <a:avLst/>
                        </a:prstGeom>
                        <a:ln w="22225" cap="rnd" cmpd="sng">
                          <a:solidFill>
                            <a:srgbClr val="333333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直线 21" o:spid="_x0000_s1026" o:spt="20" style="position:absolute;left:0pt;flip:y;margin-left:55pt;margin-top:519.3pt;height:1.45pt;width:507pt;z-index:251672576;mso-width-relative:page;mso-height-relative:page;" filled="f" stroked="t" coordsize="21600,21600" o:gfxdata="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C3Y63WAAAADgEAAA8AAAAAAAAA&#10;AQAgAAAAIgAAAGRycy9kb3ducmV2LnhtbFBLAQIUABQAAAAIAIdO4kAvnOwe2gEAAJ4DAAAOAAAA&#10;AAAAAAEAIAAAACUBAABkcnMvZTJvRG9jLnhtbFBLBQYAAAAABgAGAFkBAABxBQAAAAA=&#10;">
                <v:fill on="f" focussize="0,0"/>
                <v:stroke weight="1.75pt" color="#333333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441325</wp:posOffset>
                </wp:positionH>
                <wp:positionV relativeFrom="paragraph">
                  <wp:posOffset>6341745</wp:posOffset>
                </wp:positionV>
                <wp:extent cx="209550" cy="228600"/>
                <wp:effectExtent l="0" t="0" r="0" b="0"/>
                <wp:wrapNone/>
                <wp:docPr id="17" name="手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473765" y="969309"/>
                            </a:cxn>
                            <a:cxn ang="0">
                              <a:pos x="474699" y="969133"/>
                            </a:cxn>
                            <a:cxn ang="0">
                              <a:pos x="473765" y="969309"/>
                            </a:cxn>
                            <a:cxn ang="0">
                              <a:pos x="446000" y="959004"/>
                            </a:cxn>
                            <a:cxn ang="0">
                              <a:pos x="468624" y="970448"/>
                            </a:cxn>
                            <a:cxn ang="0">
                              <a:pos x="468034" y="1093383"/>
                            </a:cxn>
                            <a:cxn ang="0">
                              <a:pos x="706670" y="1826753"/>
                            </a:cxn>
                            <a:cxn ang="0">
                              <a:pos x="696426" y="1828383"/>
                            </a:cxn>
                            <a:cxn ang="0">
                              <a:pos x="410394" y="1905000"/>
                            </a:cxn>
                            <a:cxn ang="0">
                              <a:pos x="0" y="1036672"/>
                            </a:cxn>
                            <a:cxn ang="0">
                              <a:pos x="415651" y="967366"/>
                            </a:cxn>
                            <a:cxn ang="0">
                              <a:pos x="446000" y="959004"/>
                            </a:cxn>
                            <a:cxn ang="0">
                              <a:pos x="1113098" y="39"/>
                            </a:cxn>
                            <a:cxn ang="0">
                              <a:pos x="1272088" y="300485"/>
                            </a:cxn>
                            <a:cxn ang="0">
                              <a:pos x="1209907" y="673571"/>
                            </a:cxn>
                            <a:cxn ang="0">
                              <a:pos x="1509875" y="673916"/>
                            </a:cxn>
                            <a:cxn ang="0">
                              <a:pos x="1572289" y="659644"/>
                            </a:cxn>
                            <a:cxn ang="0">
                              <a:pos x="1713313" y="784248"/>
                            </a:cxn>
                            <a:cxn ang="0">
                              <a:pos x="1639693" y="890845"/>
                            </a:cxn>
                            <a:cxn ang="0">
                              <a:pos x="1758950" y="1073019"/>
                            </a:cxn>
                            <a:cxn ang="0">
                              <a:pos x="1681500" y="1236160"/>
                            </a:cxn>
                            <a:cxn ang="0">
                              <a:pos x="1758950" y="1363278"/>
                            </a:cxn>
                            <a:cxn ang="0">
                              <a:pos x="1595107" y="1516739"/>
                            </a:cxn>
                            <a:cxn ang="0">
                              <a:pos x="1577272" y="1513367"/>
                            </a:cxn>
                            <a:cxn ang="0">
                              <a:pos x="1581141" y="1516738"/>
                            </a:cxn>
                            <a:cxn ang="0">
                              <a:pos x="1709205" y="1645328"/>
                            </a:cxn>
                            <a:cxn ang="0">
                              <a:pos x="1602210" y="1789652"/>
                            </a:cxn>
                            <a:cxn ang="0">
                              <a:pos x="1508433" y="1792117"/>
                            </a:cxn>
                            <a:cxn ang="0">
                              <a:pos x="1512424" y="1792706"/>
                            </a:cxn>
                            <a:cxn ang="0">
                              <a:pos x="1508375" y="1792831"/>
                            </a:cxn>
                            <a:cxn ang="0">
                              <a:pos x="749392" y="1822869"/>
                            </a:cxn>
                            <a:cxn ang="0">
                              <a:pos x="516218" y="962849"/>
                            </a:cxn>
                            <a:cxn ang="0">
                              <a:pos x="650279" y="897423"/>
                            </a:cxn>
                            <a:cxn ang="0">
                              <a:pos x="874130" y="536773"/>
                            </a:cxn>
                            <a:cxn ang="0">
                              <a:pos x="1023364" y="225867"/>
                            </a:cxn>
                            <a:cxn ang="0">
                              <a:pos x="1097981" y="2015"/>
                            </a:cxn>
                            <a:cxn ang="0">
                              <a:pos x="1113098" y="39"/>
                            </a:cxn>
                          </a:cxnLst>
                          <a:rect l="0" t="0" r="0" b="0"/>
                          <a:pathLst>
                            <a:path w="5342334" h="5785910">
                              <a:moveTo>
                                <a:pt x="1438934" y="2944008"/>
                              </a:moveTo>
                              <a:lnTo>
                                <a:pt x="1441770" y="2943473"/>
                              </a:lnTo>
                              <a:lnTo>
                                <a:pt x="1438934" y="2944008"/>
                              </a:lnTo>
                              <a:close/>
                              <a:moveTo>
                                <a:pt x="1354605" y="2912708"/>
                              </a:moveTo>
                              <a:cubicBezTo>
                                <a:pt x="1381420" y="2914268"/>
                                <a:pt x="1412164" y="2879445"/>
                                <a:pt x="1423317" y="2947468"/>
                              </a:cubicBezTo>
                              <a:cubicBezTo>
                                <a:pt x="1434470" y="3015491"/>
                                <a:pt x="1420535" y="3195595"/>
                                <a:pt x="1421525" y="3320849"/>
                              </a:cubicBezTo>
                              <a:cubicBezTo>
                                <a:pt x="1438368" y="4219980"/>
                                <a:pt x="1608134" y="5048330"/>
                                <a:pt x="2146318" y="5548257"/>
                              </a:cubicBezTo>
                              <a:cubicBezTo>
                                <a:pt x="2132082" y="5546972"/>
                                <a:pt x="2129659" y="5554867"/>
                                <a:pt x="2115204" y="5553206"/>
                              </a:cubicBezTo>
                              <a:lnTo>
                                <a:pt x="1246460" y="5785910"/>
                              </a:lnTo>
                              <a:cubicBezTo>
                                <a:pt x="37772" y="4518970"/>
                                <a:pt x="415487" y="4027706"/>
                                <a:pt x="0" y="3148605"/>
                              </a:cubicBezTo>
                              <a:cubicBezTo>
                                <a:pt x="396729" y="3102488"/>
                                <a:pt x="860213" y="3040376"/>
                                <a:pt x="1262428" y="2938106"/>
                              </a:cubicBezTo>
                              <a:lnTo>
                                <a:pt x="1354605" y="2912708"/>
                              </a:lnTo>
                              <a:close/>
                              <a:moveTo>
                                <a:pt x="3380735" y="118"/>
                              </a:moveTo>
                              <a:cubicBezTo>
                                <a:pt x="3615010" y="9662"/>
                                <a:pt x="3910837" y="593941"/>
                                <a:pt x="3863622" y="912639"/>
                              </a:cubicBezTo>
                              <a:cubicBezTo>
                                <a:pt x="3800670" y="1290355"/>
                                <a:pt x="3548860" y="1856928"/>
                                <a:pt x="3674765" y="2045786"/>
                              </a:cubicBezTo>
                              <a:cubicBezTo>
                                <a:pt x="3797827" y="2230377"/>
                                <a:pt x="4501324" y="2071126"/>
                                <a:pt x="4585837" y="2046833"/>
                              </a:cubicBezTo>
                              <a:cubicBezTo>
                                <a:pt x="4670350" y="2022540"/>
                                <a:pt x="4615047" y="2013011"/>
                                <a:pt x="4775401" y="2003486"/>
                              </a:cubicBezTo>
                              <a:cubicBezTo>
                                <a:pt x="4935754" y="1993961"/>
                                <a:pt x="5203724" y="2172925"/>
                                <a:pt x="5203724" y="2381935"/>
                              </a:cubicBezTo>
                              <a:cubicBezTo>
                                <a:pt x="5203724" y="2524417"/>
                                <a:pt x="5114611" y="2648510"/>
                                <a:pt x="4980124" y="2705696"/>
                              </a:cubicBezTo>
                              <a:cubicBezTo>
                                <a:pt x="5186442" y="2738785"/>
                                <a:pt x="5342334" y="2974614"/>
                                <a:pt x="5342334" y="3258997"/>
                              </a:cubicBezTo>
                              <a:cubicBezTo>
                                <a:pt x="5342334" y="3478715"/>
                                <a:pt x="5249280" y="3669449"/>
                                <a:pt x="5107100" y="3754493"/>
                              </a:cubicBezTo>
                              <a:cubicBezTo>
                                <a:pt x="5250279" y="3829786"/>
                                <a:pt x="5342334" y="3975115"/>
                                <a:pt x="5342334" y="4140580"/>
                              </a:cubicBezTo>
                              <a:cubicBezTo>
                                <a:pt x="5342334" y="4397998"/>
                                <a:pt x="5119540" y="4606676"/>
                                <a:pt x="4844706" y="4606676"/>
                              </a:cubicBezTo>
                              <a:lnTo>
                                <a:pt x="4790537" y="4596433"/>
                              </a:lnTo>
                              <a:lnTo>
                                <a:pt x="4802287" y="4606672"/>
                              </a:lnTo>
                              <a:cubicBezTo>
                                <a:pt x="5095775" y="4623426"/>
                                <a:pt x="5180585" y="4859077"/>
                                <a:pt x="5191248" y="4997228"/>
                              </a:cubicBezTo>
                              <a:cubicBezTo>
                                <a:pt x="5201911" y="5135379"/>
                                <a:pt x="5088613" y="5385095"/>
                                <a:pt x="4866278" y="5435572"/>
                              </a:cubicBezTo>
                              <a:lnTo>
                                <a:pt x="4581456" y="5443059"/>
                              </a:lnTo>
                              <a:lnTo>
                                <a:pt x="4593578" y="5444848"/>
                              </a:lnTo>
                              <a:lnTo>
                                <a:pt x="4581281" y="5445228"/>
                              </a:lnTo>
                              <a:cubicBezTo>
                                <a:pt x="3769354" y="5470211"/>
                                <a:pt x="4031718" y="5729575"/>
                                <a:pt x="2276075" y="5536459"/>
                              </a:cubicBezTo>
                              <a:cubicBezTo>
                                <a:pt x="1740041" y="5125519"/>
                                <a:pt x="1434982" y="3948583"/>
                                <a:pt x="1567871" y="2924388"/>
                              </a:cubicBezTo>
                              <a:cubicBezTo>
                                <a:pt x="1736241" y="2898340"/>
                                <a:pt x="1793870" y="2941357"/>
                                <a:pt x="1975047" y="2725675"/>
                              </a:cubicBezTo>
                              <a:cubicBezTo>
                                <a:pt x="2156224" y="2509993"/>
                                <a:pt x="2466077" y="1970243"/>
                                <a:pt x="2654934" y="1630299"/>
                              </a:cubicBezTo>
                              <a:cubicBezTo>
                                <a:pt x="2843792" y="1290355"/>
                                <a:pt x="2994878" y="956704"/>
                                <a:pt x="3108192" y="686009"/>
                              </a:cubicBezTo>
                              <a:cubicBezTo>
                                <a:pt x="3221507" y="415315"/>
                                <a:pt x="3095602" y="81664"/>
                                <a:pt x="3334821" y="6121"/>
                              </a:cubicBezTo>
                              <a:cubicBezTo>
                                <a:pt x="3349773" y="1399"/>
                                <a:pt x="3365117" y="-519"/>
                                <a:pt x="3380735" y="11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手 42" o:spid="_x0000_s1026" o:spt="100" style="position:absolute;left:0pt;margin-left:34.75pt;margin-top:499.35pt;height:18pt;width:16.5pt;z-index:251674624;v-text-anchor:middle;mso-width-relative:page;mso-height-relative:page;" fillcolor="#333333" filled="t" stroked="f" coordsize="5342334,5785910" o:gfxdata="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" path="m1438934,2944008l1441770,2943473,1438934,2944008xm1354605,2912708c1381420,2914268,1412164,2879445,1423317,2947468c1434470,3015491,1420535,3195595,1421525,3320849c1438368,4219980,1608134,5048330,2146318,5548257c2132082,5546972,2129659,5554867,2115204,5553206l1246460,5785910c37772,4518970,415487,4027706,0,3148605c396729,3102488,860213,3040376,1262428,2938106l1354605,2912708xm3380735,118c3615010,9662,3910837,593941,3863622,912639c3800670,1290355,3548860,1856928,3674765,2045786c3797827,2230377,4501324,2071126,4585837,2046833c4670350,2022540,4615047,2013011,4775401,2003486c4935754,1993961,5203724,2172925,5203724,2381935c5203724,2524417,5114611,2648510,4980124,2705696c5186442,2738785,5342334,2974614,5342334,3258997c5342334,3478715,5249280,3669449,5107100,3754493c5250279,3829786,5342334,3975115,5342334,4140580c5342334,4397998,5119540,4606676,4844706,4606676l4790537,4596433,4802287,4606672c5095775,4623426,5180585,4859077,5191248,4997228c5201911,5135379,5088613,5385095,4866278,5435572l4581456,5443059,4593578,5444848,4581281,5445228c3769354,5470211,4031718,5729575,2276075,5536459c1740041,5125519,1434982,3948583,1567871,2924388c1736241,2898340,1793870,2941357,1975047,2725675c2156224,2509993,2466077,1970243,2654934,1630299c2843792,1290355,2994878,956704,3108192,686009c3221507,415315,3095602,81664,3334821,6121c3349773,1399,3365117,-519,3380735,118xe">
                <v:path o:connectlocs="473765,969309;474699,969133;473765,969309;446000,959004;468624,970448;468034,1093383;706670,1826753;696426,1828383;410394,1905000;0,1036672;415651,967366;446000,959004;1113098,39;1272088,300485;1209907,673571;1509875,673916;1572289,659644;1713313,784248;1639693,890845;1758950,1073019;1681500,1236160;1758950,1363278;1595107,1516739;1577272,1513367;1581141,1516738;1709205,1645328;1602210,1789652;1508433,1792117;1512424,1792706;1508375,1792831;749392,1822869;516218,962849;650279,897423;874130,536773;1023364,225867;1097981,2015;1113098,39" o:connectangles="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7567930</wp:posOffset>
                </wp:positionV>
                <wp:extent cx="6438900" cy="18415"/>
                <wp:effectExtent l="0" t="0" r="0" b="0"/>
                <wp:wrapNone/>
                <wp:docPr id="19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8900" cy="18415"/>
                        </a:xfrm>
                        <a:prstGeom prst="line">
                          <a:avLst/>
                        </a:prstGeom>
                        <a:ln w="22225" cap="rnd" cmpd="sng">
                          <a:solidFill>
                            <a:srgbClr val="333333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直线 21" o:spid="_x0000_s1026" o:spt="20" style="position:absolute;left:0pt;flip:y;margin-left:55.95pt;margin-top:595.9pt;height:1.45pt;width:507pt;z-index:251676672;mso-width-relative:page;mso-height-relative:page;" filled="f" stroked="t" coordsize="21600,21600" o:gfxdata="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NprJSHVAAAADgEAAA8AAAAAAAAA&#10;AQAgAAAAIgAAAGRycy9kb3ducmV2LnhtbFBLAQIUABQAAAAIAIdO4kDU3QQx2wEAAJ4DAAAOAAAA&#10;AAAAAAEAIAAAACQBAABkcnMvZTJvRG9jLnhtbFBLBQYAAAAABgAGAFkBAABxBQAAAAA=&#10;">
                <v:fill on="f" focussize="0,0"/>
                <v:stroke weight="1.75pt" color="#333333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7365365</wp:posOffset>
                </wp:positionV>
                <wp:extent cx="228600" cy="243840"/>
                <wp:effectExtent l="0" t="0" r="0" b="3810"/>
                <wp:wrapNone/>
                <wp:docPr id="21" name="麦克风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384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4372219" y="3941337"/>
                            </a:cxn>
                            <a:cxn ang="0">
                              <a:pos x="5516880" y="4736671"/>
                            </a:cxn>
                            <a:cxn ang="0">
                              <a:pos x="5289222" y="4869628"/>
                            </a:cxn>
                            <a:cxn ang="0">
                              <a:pos x="3596954" y="4477979"/>
                            </a:cxn>
                            <a:cxn ang="0">
                              <a:pos x="2465876" y="5191202"/>
                            </a:cxn>
                            <a:cxn ang="0">
                              <a:pos x="1092660" y="5940492"/>
                            </a:cxn>
                            <a:cxn ang="0">
                              <a:pos x="697991" y="5949768"/>
                            </a:cxn>
                            <a:cxn ang="0">
                              <a:pos x="330027" y="5806511"/>
                            </a:cxn>
                            <a:cxn ang="0">
                              <a:pos x="396157" y="4261549"/>
                            </a:cxn>
                            <a:cxn ang="0">
                              <a:pos x="626070" y="4474896"/>
                            </a:cxn>
                            <a:cxn ang="0">
                              <a:pos x="494785" y="5583888"/>
                            </a:cxn>
                            <a:cxn ang="0">
                              <a:pos x="710212" y="5700356"/>
                            </a:cxn>
                            <a:cxn ang="0">
                              <a:pos x="2332008" y="4958009"/>
                            </a:cxn>
                            <a:cxn ang="0">
                              <a:pos x="3463893" y="4250206"/>
                            </a:cxn>
                            <a:cxn ang="0">
                              <a:pos x="4372219" y="3941337"/>
                            </a:cxn>
                            <a:cxn ang="0">
                              <a:pos x="3093114" y="1118220"/>
                            </a:cxn>
                            <a:cxn ang="0">
                              <a:pos x="4217255" y="2458383"/>
                            </a:cxn>
                            <a:cxn ang="0">
                              <a:pos x="1233958" y="4274089"/>
                            </a:cxn>
                            <a:cxn ang="0">
                              <a:pos x="1072004" y="4135295"/>
                            </a:cxn>
                            <a:cxn ang="0">
                              <a:pos x="756880" y="4356371"/>
                            </a:cxn>
                            <a:cxn ang="0">
                              <a:pos x="575392" y="4135808"/>
                            </a:cxn>
                            <a:cxn ang="0">
                              <a:pos x="851855" y="3855824"/>
                            </a:cxn>
                            <a:cxn ang="0">
                              <a:pos x="831325" y="3814763"/>
                            </a:cxn>
                            <a:cxn ang="0">
                              <a:pos x="758360" y="3668852"/>
                            </a:cxn>
                            <a:cxn ang="0">
                              <a:pos x="3093114" y="1118220"/>
                            </a:cxn>
                            <a:cxn ang="0">
                              <a:pos x="3568716" y="383287"/>
                            </a:cxn>
                            <a:cxn ang="0">
                              <a:pos x="4995505" y="2155765"/>
                            </a:cxn>
                            <a:cxn ang="0">
                              <a:pos x="4563148" y="2285457"/>
                            </a:cxn>
                            <a:cxn ang="0">
                              <a:pos x="3309298" y="815601"/>
                            </a:cxn>
                            <a:cxn ang="0">
                              <a:pos x="3568716" y="383287"/>
                            </a:cxn>
                            <a:cxn ang="0">
                              <a:pos x="4573955" y="10421"/>
                            </a:cxn>
                            <a:cxn ang="0">
                              <a:pos x="5341393" y="426521"/>
                            </a:cxn>
                            <a:cxn ang="0">
                              <a:pos x="5211687" y="1982838"/>
                            </a:cxn>
                            <a:cxn ang="0">
                              <a:pos x="3741655" y="210367"/>
                            </a:cxn>
                            <a:cxn ang="0">
                              <a:pos x="4573955" y="10421"/>
                            </a:cxn>
                          </a:cxnLst>
                          <a:rect l="0" t="0" r="0" b="0"/>
                          <a:pathLst>
                            <a:path w="1009137" h="1076333">
                              <a:moveTo>
                                <a:pt x="787317" y="710884"/>
                              </a:moveTo>
                              <a:cubicBezTo>
                                <a:pt x="871766" y="704691"/>
                                <a:pt x="943625" y="744540"/>
                                <a:pt x="993439" y="854335"/>
                              </a:cubicBezTo>
                              <a:lnTo>
                                <a:pt x="952444" y="878316"/>
                              </a:lnTo>
                              <a:cubicBezTo>
                                <a:pt x="886676" y="736292"/>
                                <a:pt x="772004" y="744471"/>
                                <a:pt x="647713" y="807676"/>
                              </a:cubicBezTo>
                              <a:cubicBezTo>
                                <a:pt x="580555" y="835561"/>
                                <a:pt x="508587" y="890958"/>
                                <a:pt x="444037" y="936317"/>
                              </a:cubicBezTo>
                              <a:cubicBezTo>
                                <a:pt x="354628" y="994317"/>
                                <a:pt x="265220" y="1052317"/>
                                <a:pt x="196758" y="1071464"/>
                              </a:cubicBezTo>
                              <a:cubicBezTo>
                                <a:pt x="170596" y="1075368"/>
                                <a:pt x="144434" y="1079272"/>
                                <a:pt x="125689" y="1073137"/>
                              </a:cubicBezTo>
                              <a:cubicBezTo>
                                <a:pt x="98223" y="1068304"/>
                                <a:pt x="79478" y="1062170"/>
                                <a:pt x="59429" y="1047298"/>
                              </a:cubicBezTo>
                              <a:cubicBezTo>
                                <a:pt x="-80913" y="943197"/>
                                <a:pt x="71337" y="768639"/>
                                <a:pt x="71337" y="768639"/>
                              </a:cubicBezTo>
                              <a:lnTo>
                                <a:pt x="112738" y="807120"/>
                              </a:lnTo>
                              <a:cubicBezTo>
                                <a:pt x="112738" y="807120"/>
                                <a:pt x="-2427" y="931485"/>
                                <a:pt x="89097" y="1007144"/>
                              </a:cubicBezTo>
                              <a:cubicBezTo>
                                <a:pt x="99121" y="1014580"/>
                                <a:pt x="109145" y="1022016"/>
                                <a:pt x="127890" y="1028151"/>
                              </a:cubicBezTo>
                              <a:cubicBezTo>
                                <a:pt x="211329" y="1045655"/>
                                <a:pt x="358415" y="933168"/>
                                <a:pt x="419931" y="894257"/>
                              </a:cubicBezTo>
                              <a:cubicBezTo>
                                <a:pt x="481447" y="855345"/>
                                <a:pt x="469906" y="851133"/>
                                <a:pt x="623752" y="766593"/>
                              </a:cubicBezTo>
                              <a:cubicBezTo>
                                <a:pt x="681445" y="734891"/>
                                <a:pt x="736647" y="714600"/>
                                <a:pt x="787317" y="710884"/>
                              </a:cubicBezTo>
                              <a:close/>
                              <a:moveTo>
                                <a:pt x="556985" y="201689"/>
                              </a:moveTo>
                              <a:cubicBezTo>
                                <a:pt x="759412" y="443409"/>
                                <a:pt x="759412" y="443409"/>
                                <a:pt x="759412" y="443409"/>
                              </a:cubicBezTo>
                              <a:cubicBezTo>
                                <a:pt x="222202" y="770901"/>
                                <a:pt x="222202" y="770901"/>
                                <a:pt x="222202" y="770901"/>
                              </a:cubicBezTo>
                              <a:lnTo>
                                <a:pt x="193039" y="745867"/>
                              </a:lnTo>
                              <a:lnTo>
                                <a:pt x="136293" y="785742"/>
                              </a:lnTo>
                              <a:lnTo>
                                <a:pt x="103612" y="745960"/>
                              </a:lnTo>
                              <a:lnTo>
                                <a:pt x="153396" y="695460"/>
                              </a:lnTo>
                              <a:lnTo>
                                <a:pt x="149699" y="688054"/>
                              </a:lnTo>
                              <a:cubicBezTo>
                                <a:pt x="136560" y="661737"/>
                                <a:pt x="136560" y="661737"/>
                                <a:pt x="136560" y="661737"/>
                              </a:cubicBezTo>
                              <a:cubicBezTo>
                                <a:pt x="556985" y="201689"/>
                                <a:pt x="556985" y="201689"/>
                                <a:pt x="556985" y="201689"/>
                              </a:cubicBezTo>
                              <a:close/>
                              <a:moveTo>
                                <a:pt x="642628" y="69132"/>
                              </a:moveTo>
                              <a:cubicBezTo>
                                <a:pt x="642628" y="69132"/>
                                <a:pt x="642628" y="69132"/>
                                <a:pt x="899554" y="388827"/>
                              </a:cubicBezTo>
                              <a:cubicBezTo>
                                <a:pt x="876197" y="404422"/>
                                <a:pt x="845055" y="412219"/>
                                <a:pt x="821698" y="412219"/>
                              </a:cubicBezTo>
                              <a:cubicBezTo>
                                <a:pt x="821698" y="412219"/>
                                <a:pt x="821698" y="412219"/>
                                <a:pt x="595914" y="147107"/>
                              </a:cubicBezTo>
                              <a:cubicBezTo>
                                <a:pt x="603699" y="123714"/>
                                <a:pt x="619271" y="92525"/>
                                <a:pt x="642628" y="69132"/>
                              </a:cubicBezTo>
                              <a:close/>
                              <a:moveTo>
                                <a:pt x="823644" y="1880"/>
                              </a:moveTo>
                              <a:cubicBezTo>
                                <a:pt x="876197" y="8702"/>
                                <a:pt x="926804" y="34044"/>
                                <a:pt x="961839" y="76930"/>
                              </a:cubicBezTo>
                              <a:cubicBezTo>
                                <a:pt x="1031910" y="154904"/>
                                <a:pt x="1024125" y="287460"/>
                                <a:pt x="938482" y="357637"/>
                              </a:cubicBezTo>
                              <a:cubicBezTo>
                                <a:pt x="938482" y="357637"/>
                                <a:pt x="938482" y="357637"/>
                                <a:pt x="673770" y="37943"/>
                              </a:cubicBezTo>
                              <a:cubicBezTo>
                                <a:pt x="716591" y="6753"/>
                                <a:pt x="771091" y="-4943"/>
                                <a:pt x="823644" y="18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麦克风 64" o:spid="_x0000_s1026" o:spt="100" style="position:absolute;left:0pt;margin-left:33.45pt;margin-top:579.95pt;height:19.2pt;width:18pt;z-index:251678720;mso-width-relative:page;mso-height-relative:page;" fillcolor="#333333" filled="t" stroked="f" coordsize="1009137,1076333" o:gfxdata="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" path="m787317,710884c871766,704691,943625,744540,993439,854335l952444,878316c886676,736292,772004,744471,647713,807676c580555,835561,508587,890958,444037,936317c354628,994317,265220,1052317,196758,1071464c170596,1075368,144434,1079272,125689,1073137c98223,1068304,79478,1062170,59429,1047298c-80913,943197,71337,768639,71337,768639l112738,807120c112738,807120,-2427,931485,89097,1007144c99121,1014580,109145,1022016,127890,1028151c211329,1045655,358415,933168,419931,894257c481447,855345,469906,851133,623752,766593c681445,734891,736647,714600,787317,710884xm556985,201689c759412,443409,759412,443409,759412,443409c222202,770901,222202,770901,222202,770901l193039,745867,136293,785742,103612,745960,153396,695460,149699,688054c136560,661737,136560,661737,136560,661737c556985,201689,556985,201689,556985,201689xm642628,69132c642628,69132,642628,69132,899554,388827c876197,404422,845055,412219,821698,412219c821698,412219,821698,412219,595914,147107c603699,123714,619271,92525,642628,69132xm823644,1880c876197,8702,926804,34044,961839,76930c1031910,154904,1024125,287460,938482,357637c938482,357637,938482,357637,673770,37943c716591,6753,771091,-4943,823644,1880xe">
                <v:path o:connectlocs="4372219,3941337;5516880,4736671;5289222,4869628;3596954,4477979;2465876,5191202;1092660,5940492;697991,5949768;330027,5806511;396157,4261549;626070,4474896;494785,5583888;710212,5700356;2332008,4958009;3463893,4250206;4372219,3941337;3093114,1118220;4217255,2458383;1233958,4274089;1072004,4135295;756880,4356371;575392,4135808;851855,3855824;831325,3814763;758360,3668852;3093114,1118220;3568716,383287;4995505,2155765;4563148,2285457;3309298,815601;3568716,383287;4573955,10421;5341393,426521;5211687,1982838;3741655,210367;4573955,10421" o:connectangles="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431165</wp:posOffset>
                </wp:positionH>
                <wp:positionV relativeFrom="paragraph">
                  <wp:posOffset>3540760</wp:posOffset>
                </wp:positionV>
                <wp:extent cx="255270" cy="241300"/>
                <wp:effectExtent l="0" t="0" r="11430" b="11430"/>
                <wp:wrapNone/>
                <wp:docPr id="16" name="男女小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413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0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  <a:cxn ang="0">
                              <a:pos x="2147483646" y="2147483646"/>
                            </a:cxn>
                          </a:cxnLst>
                          <a:rect l="0" t="0" r="0" b="0"/>
                          <a:pathLst>
                            <a:path w="108" h="81">
                              <a:moveTo>
                                <a:pt x="3" y="54"/>
                              </a:moveTo>
                              <a:cubicBezTo>
                                <a:pt x="9" y="51"/>
                                <a:pt x="15" y="49"/>
                                <a:pt x="21" y="47"/>
                              </a:cubicBezTo>
                              <a:cubicBezTo>
                                <a:pt x="23" y="45"/>
                                <a:pt x="24" y="44"/>
                                <a:pt x="26" y="43"/>
                              </a:cubicBezTo>
                              <a:cubicBezTo>
                                <a:pt x="35" y="62"/>
                                <a:pt x="35" y="62"/>
                                <a:pt x="35" y="62"/>
                              </a:cubicBezTo>
                              <a:cubicBezTo>
                                <a:pt x="43" y="43"/>
                                <a:pt x="43" y="43"/>
                                <a:pt x="43" y="43"/>
                              </a:cubicBezTo>
                              <a:cubicBezTo>
                                <a:pt x="45" y="44"/>
                                <a:pt x="46" y="46"/>
                                <a:pt x="48" y="47"/>
                              </a:cubicBezTo>
                              <a:cubicBezTo>
                                <a:pt x="60" y="51"/>
                                <a:pt x="60" y="51"/>
                                <a:pt x="60" y="51"/>
                              </a:cubicBezTo>
                              <a:cubicBezTo>
                                <a:pt x="60" y="51"/>
                                <a:pt x="61" y="50"/>
                                <a:pt x="61" y="50"/>
                              </a:cubicBezTo>
                              <a:cubicBezTo>
                                <a:pt x="65" y="48"/>
                                <a:pt x="69" y="47"/>
                                <a:pt x="72" y="46"/>
                              </a:cubicBezTo>
                              <a:cubicBezTo>
                                <a:pt x="75" y="52"/>
                                <a:pt x="79" y="57"/>
                                <a:pt x="84" y="60"/>
                              </a:cubicBezTo>
                              <a:cubicBezTo>
                                <a:pt x="89" y="57"/>
                                <a:pt x="93" y="52"/>
                                <a:pt x="96" y="46"/>
                              </a:cubicBezTo>
                              <a:cubicBezTo>
                                <a:pt x="99" y="47"/>
                                <a:pt x="102" y="48"/>
                                <a:pt x="105" y="48"/>
                              </a:cubicBezTo>
                              <a:cubicBezTo>
                                <a:pt x="108" y="53"/>
                                <a:pt x="108" y="64"/>
                                <a:pt x="108" y="71"/>
                              </a:cubicBezTo>
                              <a:cubicBezTo>
                                <a:pt x="70" y="71"/>
                                <a:pt x="70" y="71"/>
                                <a:pt x="70" y="71"/>
                              </a:cubicBezTo>
                              <a:cubicBezTo>
                                <a:pt x="70" y="74"/>
                                <a:pt x="70" y="77"/>
                                <a:pt x="70" y="81"/>
                              </a:cubicBezTo>
                              <a:cubicBezTo>
                                <a:pt x="47" y="81"/>
                                <a:pt x="24" y="81"/>
                                <a:pt x="0" y="81"/>
                              </a:cubicBezTo>
                              <a:cubicBezTo>
                                <a:pt x="0" y="68"/>
                                <a:pt x="1" y="58"/>
                                <a:pt x="3" y="54"/>
                              </a:cubicBezTo>
                              <a:close/>
                              <a:moveTo>
                                <a:pt x="74" y="26"/>
                              </a:moveTo>
                              <a:cubicBezTo>
                                <a:pt x="79" y="27"/>
                                <a:pt x="89" y="26"/>
                                <a:pt x="94" y="24"/>
                              </a:cubicBezTo>
                              <a:cubicBezTo>
                                <a:pt x="94" y="27"/>
                                <a:pt x="94" y="32"/>
                                <a:pt x="92" y="37"/>
                              </a:cubicBezTo>
                              <a:cubicBezTo>
                                <a:pt x="91" y="39"/>
                                <a:pt x="90" y="40"/>
                                <a:pt x="89" y="41"/>
                              </a:cubicBezTo>
                              <a:cubicBezTo>
                                <a:pt x="99" y="42"/>
                                <a:pt x="99" y="42"/>
                                <a:pt x="99" y="42"/>
                              </a:cubicBezTo>
                              <a:cubicBezTo>
                                <a:pt x="99" y="42"/>
                                <a:pt x="98" y="33"/>
                                <a:pt x="98" y="31"/>
                              </a:cubicBezTo>
                              <a:cubicBezTo>
                                <a:pt x="102" y="2"/>
                                <a:pt x="65" y="2"/>
                                <a:pt x="69" y="31"/>
                              </a:cubicBezTo>
                              <a:cubicBezTo>
                                <a:pt x="69" y="33"/>
                                <a:pt x="68" y="42"/>
                                <a:pt x="68" y="42"/>
                              </a:cubicBezTo>
                              <a:cubicBezTo>
                                <a:pt x="78" y="41"/>
                                <a:pt x="78" y="41"/>
                                <a:pt x="78" y="41"/>
                              </a:cubicBezTo>
                              <a:cubicBezTo>
                                <a:pt x="77" y="40"/>
                                <a:pt x="76" y="39"/>
                                <a:pt x="75" y="37"/>
                              </a:cubicBezTo>
                              <a:cubicBezTo>
                                <a:pt x="74" y="33"/>
                                <a:pt x="73" y="29"/>
                                <a:pt x="74" y="26"/>
                              </a:cubicBezTo>
                              <a:cubicBezTo>
                                <a:pt x="74" y="26"/>
                                <a:pt x="74" y="26"/>
                                <a:pt x="74" y="26"/>
                              </a:cubicBezTo>
                              <a:close/>
                              <a:moveTo>
                                <a:pt x="22" y="30"/>
                              </a:moveTo>
                              <a:cubicBezTo>
                                <a:pt x="21" y="25"/>
                                <a:pt x="21" y="21"/>
                                <a:pt x="23" y="15"/>
                              </a:cubicBezTo>
                              <a:cubicBezTo>
                                <a:pt x="29" y="11"/>
                                <a:pt x="37" y="17"/>
                                <a:pt x="47" y="15"/>
                              </a:cubicBezTo>
                              <a:cubicBezTo>
                                <a:pt x="48" y="20"/>
                                <a:pt x="48" y="24"/>
                                <a:pt x="48" y="31"/>
                              </a:cubicBezTo>
                              <a:cubicBezTo>
                                <a:pt x="48" y="31"/>
                                <a:pt x="52" y="27"/>
                                <a:pt x="52" y="25"/>
                              </a:cubicBezTo>
                              <a:cubicBezTo>
                                <a:pt x="53" y="22"/>
                                <a:pt x="52" y="10"/>
                                <a:pt x="50" y="8"/>
                              </a:cubicBezTo>
                              <a:cubicBezTo>
                                <a:pt x="45" y="0"/>
                                <a:pt x="26" y="0"/>
                                <a:pt x="20" y="6"/>
                              </a:cubicBezTo>
                              <a:cubicBezTo>
                                <a:pt x="18" y="8"/>
                                <a:pt x="16" y="25"/>
                                <a:pt x="18" y="27"/>
                              </a:cubicBezTo>
                              <a:cubicBezTo>
                                <a:pt x="20" y="29"/>
                                <a:pt x="22" y="30"/>
                                <a:pt x="22" y="3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男女小人 40" o:spid="_x0000_s1026" o:spt="100" style="position:absolute;left:0pt;margin-left:33.95pt;margin-top:278.8pt;height:19pt;width:20.1pt;z-index:251673600;mso-width-relative:page;mso-height-relative:page;" fillcolor="#333333" filled="t" stroked="f" coordsize="108,81" o:gfxdata="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" path="m3,54c9,51,15,49,21,47c23,45,24,44,26,43c35,62,35,62,35,62c43,43,43,43,43,43c45,44,46,46,48,47c60,51,60,51,60,51c60,51,61,50,61,50c65,48,69,47,72,46c75,52,79,57,84,60c89,57,93,52,96,46c99,47,102,48,105,48c108,53,108,64,108,71c70,71,70,71,70,71c70,74,70,77,70,81c47,81,24,81,0,81c0,68,1,58,3,54xm74,26c79,27,89,26,94,24c94,27,94,32,92,37c91,39,90,40,89,41c99,42,99,42,99,42c99,42,98,33,98,31c102,2,65,2,69,31c69,33,68,42,68,42c78,41,78,41,78,41c77,40,76,39,75,37c74,33,73,29,74,26c74,26,74,26,74,26xm22,30c21,25,21,21,23,15c29,11,37,17,47,15c48,20,48,24,48,31c48,31,52,27,52,25c53,22,52,10,50,8c45,0,26,0,20,6c18,8,16,25,18,27c20,29,22,30,22,30xe">
                <v:path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585470</wp:posOffset>
                </wp:positionH>
                <wp:positionV relativeFrom="paragraph">
                  <wp:posOffset>3909060</wp:posOffset>
                </wp:positionV>
                <wp:extent cx="6609080" cy="400685"/>
                <wp:effectExtent l="0" t="0" r="0" b="0"/>
                <wp:wrapNone/>
                <wp:docPr id="8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080" cy="400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2015.05-09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××技术有限公司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销售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人员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24" o:spid="_x0000_s1026" o:spt="202" type="#_x0000_t202" style="position:absolute;left:0pt;margin-left:46.1pt;margin-top:307.8pt;height:31.55pt;width:520.4pt;z-index:251665408;mso-width-relative:page;mso-height-relative:page;" filled="f" stroked="f" coordsize="21600,21600" o:gfxdata="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KV7TSnZAAAACwEAAA8AAAAAAAAAAQAgAAAAIgAAAGRycy9k&#10;b3ducmV2LnhtbFBLAQIUABQAAAAIAIdO4kC9jQN6yAEAAGIDAAAOAAAAAAAAAAEAIAAAACg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val="en-US" w:eastAsia="zh-CN"/>
                        </w:rPr>
                        <w:t>2015.05-09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</w:rPr>
                        <w:t>××技术有限公司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val="en-US" w:eastAsia="zh-CN"/>
                        </w:rPr>
                        <w:t>/销售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eastAsia="zh-CN"/>
                        </w:rPr>
                        <w:t>人员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4246245</wp:posOffset>
                </wp:positionV>
                <wp:extent cx="6776720" cy="854075"/>
                <wp:effectExtent l="0" t="0" r="0" b="0"/>
                <wp:wrapNone/>
                <wp:docPr id="9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6720" cy="854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负责新客户的开发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老客服的维持；负责客户与的接待与咨询，提供顾问式的咨询服务；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负责开发全过程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，维护老客户，保持客户稳定性。</w:t>
                            </w:r>
                          </w:p>
                          <w:p w:rsidR="00A82C9A" w:rsidRDefault="00216E20">
                            <w:pPr>
                              <w:snapToGrid w:val="0"/>
                              <w:spacing w:line="20" w:lineRule="atLeast"/>
                              <w:rPr>
                                <w:rFonts w:ascii="微软雅黑" w:eastAsia="微软雅黑" w:hAnsi="微软雅黑" w:cs="微软雅黑"/>
                                <w:color w:val="000000"/>
                                <w:szCs w:val="21"/>
                                <w:lang w:val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负责收取客户服务费用，提升客户满意程度，保证客户效果。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4" o:spid="_x0000_s1026" o:spt="202" type="#_x0000_t202" style="position:absolute;left:0pt;margin-left:46.4pt;margin-top:334.35pt;height:67.25pt;width:533.6pt;z-index:251666432;mso-width-relative:page;mso-height-relative:page;" filled="f" stroked="f" coordsize="21600,21600" o:gfxdata="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bfge+2AAAAAsBAAAPAAAAAAAAAAEAIAAAACIAAABkcnMvZG93bnJldi54bWxQSwECFAAU&#10;AAAACACHTuJABoBSgLgBAAA5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负责新客户的开发,老客服的维持；负责客户与的接待与咨询，提供顾问式的咨询服务；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负责开发全过程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，维护老客户，保持客户稳定性。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负责收取客户服务费用，提升客户满意程度，保证客户效果。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5041900</wp:posOffset>
                </wp:positionV>
                <wp:extent cx="6704965" cy="432435"/>
                <wp:effectExtent l="0" t="0" r="0" b="0"/>
                <wp:wrapNone/>
                <wp:docPr id="10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4965" cy="432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 xml:space="preserve">2014.03-06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××技术有限公司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Cs w:val="21"/>
                              </w:rPr>
                              <w:t>客服主管</w:t>
                            </w:r>
                          </w:p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26" o:spid="_x0000_s1026" o:spt="202" type="#_x0000_t202" style="position:absolute;left:0pt;margin-left:46.85pt;margin-top:397pt;height:34.05pt;width:527.95pt;z-index:251667456;mso-width-relative:page;mso-height-relative:page;" filled="f" stroked="f" coordsize="21600,21600" o:gfxdata="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XynBAtkAAAALAQAADwAAAAAAAAABACAAAAAiAAAAZHJz&#10;L2Rvd25yZXYueG1sUEsBAhQAFAAAAAgAh07iQITs0mjKAQAAYwMAAA4AAAAAAAAAAQAgAAAAKA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val="en-US" w:eastAsia="zh-CN"/>
                        </w:rPr>
                        <w:t xml:space="preserve">2014.03-06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</w:rPr>
                        <w:t>××技术有限公司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1"/>
                          <w:szCs w:val="21"/>
                          <w:lang w:eastAsia="zh-CN"/>
                        </w:rPr>
                        <w:t>客服主管</w:t>
                      </w:r>
                    </w:p>
                    <w:p>
                      <w:pPr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599440</wp:posOffset>
                </wp:positionH>
                <wp:positionV relativeFrom="paragraph">
                  <wp:posOffset>5406390</wp:posOffset>
                </wp:positionV>
                <wp:extent cx="6690360" cy="814070"/>
                <wp:effectExtent l="0" t="0" r="0" b="0"/>
                <wp:wrapNone/>
                <wp:docPr id="11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360" cy="814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负责公司客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服部门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日常工作，安排电话筛查，咨询撰写发布；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配合销售部门的需求，做好客户后期维护，帮助客户获取更多资源。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安排在线引导工作，保证每天引导量达标，提升客户满意程度，保证客户效果。</w:t>
                            </w:r>
                          </w:p>
                          <w:p w:rsidR="00A82C9A" w:rsidRDefault="00A82C9A">
                            <w:pPr>
                              <w:snapToGrid w:val="0"/>
                              <w:spacing w:line="20" w:lineRule="atLeast"/>
                              <w:rPr>
                                <w:rFonts w:ascii="微软雅黑" w:eastAsia="微软雅黑" w:hAnsi="微软雅黑" w:cs="微软雅黑"/>
                                <w:color w:val="000000"/>
                                <w:szCs w:val="21"/>
                                <w:lang w:val="zh-CN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5" o:spid="_x0000_s1026" o:spt="202" type="#_x0000_t202" style="position:absolute;left:0pt;margin-left:47.2pt;margin-top:425.7pt;height:64.1pt;width:526.8pt;z-index:251668480;mso-width-relative:page;mso-height-relative:page;" filled="f" stroked="f" coordsize="21600,21600" o:gfxdata="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ePS+m2AAAAAsBAAAPAAAAAAAAAAEAIAAAACIAAABkcnMvZG93bnJldi54bWxQSwECFAAU&#10;AAAACACHTuJAMad26rgBAAA6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负责公司客服部门日常工作，安排电话筛查，咨询撰写发布；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配合销售部门的需求，做好客户后期维护，帮助客户获取更多资源。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安排在线引导工作，保证每天引导量达标，提升客户满意程度，保证客户效果。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702945</wp:posOffset>
                </wp:positionH>
                <wp:positionV relativeFrom="paragraph">
                  <wp:posOffset>2226945</wp:posOffset>
                </wp:positionV>
                <wp:extent cx="880745" cy="262255"/>
                <wp:effectExtent l="0" t="0" r="14605" b="4445"/>
                <wp:wrapNone/>
                <wp:docPr id="24" name="流程图: 终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262255"/>
                        </a:xfrm>
                        <a:prstGeom prst="flowChartTerminator">
                          <a:avLst/>
                        </a:prstGeom>
                        <a:solidFill>
                          <a:srgbClr val="808080">
                            <a:alpha val="100000"/>
                          </a:srgbClr>
                        </a:solidFill>
                        <a:ln w="9525">
                          <a:noFill/>
                          <a:miter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流程图: 终止 55" o:spid="_x0000_s1026" o:spt="116" type="#_x0000_t116" style="position:absolute;left:0pt;margin-left:55.35pt;margin-top:175.35pt;height:20.65pt;width:69.35pt;z-index:-251634688;mso-width-relative:page;mso-height-relative:page;" fillcolor="#808080" filled="t" stroked="f" coordsize="21600,21600" o:gfxdata="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5MVFdkAAAALAQAADwAA&#10;AAAAAAABACAAAAAiAAAAZHJzL2Rvd25yZXYueG1sUEsBAhQAFAAAAAgAh07iQAmxpqXcAQAAbwMA&#10;AA4AAAAAAAAAAQAgAAAAKAEAAGRycy9lMm9Eb2MueG1sUEsFBgAAAAAGAAYAWQEAAHYFAAAAAA==&#10;">
                <v:fill on="t" focussize="0,0"/>
                <v:stroke on="f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column">
                  <wp:posOffset>735965</wp:posOffset>
                </wp:positionH>
                <wp:positionV relativeFrom="paragraph">
                  <wp:posOffset>3522345</wp:posOffset>
                </wp:positionV>
                <wp:extent cx="880745" cy="262255"/>
                <wp:effectExtent l="0" t="0" r="14605" b="4445"/>
                <wp:wrapNone/>
                <wp:docPr id="25" name="流程图: 终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262255"/>
                        </a:xfrm>
                        <a:prstGeom prst="flowChartTerminator">
                          <a:avLst/>
                        </a:prstGeom>
                        <a:solidFill>
                          <a:srgbClr val="808080">
                            <a:alpha val="100000"/>
                          </a:srgbClr>
                        </a:solidFill>
                        <a:ln w="9525">
                          <a:noFill/>
                          <a:miter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流程图: 终止 55" o:spid="_x0000_s1026" o:spt="116" type="#_x0000_t116" style="position:absolute;left:0pt;margin-left:57.95pt;margin-top:277.35pt;height:20.65pt;width:69.35pt;z-index:-251633664;mso-width-relative:page;mso-height-relative:page;" fillcolor="#808080" filled="t" stroked="f" coordsize="21600,21600" o:gfxdata="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tdvgG2QAAAAsBAAAPAAAA&#10;AAAAAAEAIAAAACIAAABkcnMvZG93bnJldi54bWxQSwECFAAUAAAACACHTuJALCQn2NsBAABvAwAA&#10;DgAAAAAAAAABACAAAAAoAQAAZHJzL2Uyb0RvYy54bWxQSwUGAAAAAAYABgBZAQAAdQUAAAAA&#10;">
                <v:fill on="t" focussize="0,0"/>
                <v:stroke on="f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708660</wp:posOffset>
                </wp:positionH>
                <wp:positionV relativeFrom="paragraph">
                  <wp:posOffset>3794125</wp:posOffset>
                </wp:positionV>
                <wp:extent cx="6438900" cy="18415"/>
                <wp:effectExtent l="0" t="0" r="0" b="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8900" cy="18415"/>
                        </a:xfrm>
                        <a:prstGeom prst="line">
                          <a:avLst/>
                        </a:prstGeom>
                        <a:ln w="22225" cap="rnd" cmpd="sng">
                          <a:solidFill>
                            <a:srgbClr val="333333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55.8pt;margin-top:298.75pt;height:1.45pt;width:507pt;z-index:251671552;mso-width-relative:page;mso-height-relative:page;" filled="f" stroked="t" coordsize="21600,21600" o:gfxdata="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IDJJQLX&#10;AAAADAEAAA8AAAAAAAAAAQAgAAAAIgAAAGRycy9kb3ducmV2LnhtbFBLAQIUABQAAAAIAIdO4kD6&#10;qjN/6AEAAKcDAAAOAAAAAAAAAAEAIAAAACYBAABkcnMvZTJvRG9jLnhtbFBLBQYAAAAABgAGAFkB&#10;AACABQAAAAA=&#10;">
                <v:fill on="f" focussize="0,0"/>
                <v:stroke weight="1.75pt" color="#333333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column">
                  <wp:posOffset>676910</wp:posOffset>
                </wp:positionH>
                <wp:positionV relativeFrom="paragraph">
                  <wp:posOffset>6320790</wp:posOffset>
                </wp:positionV>
                <wp:extent cx="880745" cy="262255"/>
                <wp:effectExtent l="0" t="0" r="14605" b="4445"/>
                <wp:wrapNone/>
                <wp:docPr id="26" name="流程图: 终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262255"/>
                        </a:xfrm>
                        <a:prstGeom prst="flowChartTerminator">
                          <a:avLst/>
                        </a:prstGeom>
                        <a:solidFill>
                          <a:srgbClr val="808080">
                            <a:alpha val="100000"/>
                          </a:srgbClr>
                        </a:solidFill>
                        <a:ln w="9525">
                          <a:noFill/>
                          <a:miter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流程图: 终止 55" o:spid="_x0000_s1026" o:spt="116" type="#_x0000_t116" style="position:absolute;left:0pt;margin-left:53.3pt;margin-top:497.7pt;height:20.65pt;width:69.35pt;z-index:-251632640;mso-width-relative:page;mso-height-relative:page;" fillcolor="#808080" filled="t" stroked="f" coordsize="21600,21600" o:gfxdata="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JncwONoAAAAMAQAADwAA&#10;AAAAAAABACAAAAAiAAAAZHJzL2Rvd25yZXYueG1sUEsBAhQAFAAAAAgAh07iQEObpV7bAQAAbwMA&#10;AA4AAAAAAAAAAQAgAAAAKQEAAGRycy9lMm9Eb2MueG1sUEsFBgAAAAAGAAYAWQEAAHYFAAAAAA==&#10;">
                <v:fill on="t" focussize="0,0"/>
                <v:stroke on="f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7308215</wp:posOffset>
                </wp:positionV>
                <wp:extent cx="880745" cy="262255"/>
                <wp:effectExtent l="0" t="0" r="14605" b="4445"/>
                <wp:wrapNone/>
                <wp:docPr id="27" name="流程图: 终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262255"/>
                        </a:xfrm>
                        <a:prstGeom prst="flowChartTerminator">
                          <a:avLst/>
                        </a:prstGeom>
                        <a:solidFill>
                          <a:srgbClr val="808080">
                            <a:alpha val="100000"/>
                          </a:srgbClr>
                        </a:solidFill>
                        <a:ln w="9525">
                          <a:noFill/>
                          <a:miter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流程图: 终止 55" o:spid="_x0000_s1026" o:spt="116" type="#_x0000_t116" style="position:absolute;left:0pt;margin-left:54.25pt;margin-top:575.45pt;height:20.65pt;width:69.35pt;z-index:-251631616;mso-width-relative:page;mso-height-relative:page;" fillcolor="#808080" filled="t" stroked="f" coordsize="21600,21600" o:gfxdata="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AT2Io7aAAAADQEAAA8A&#10;AAAAAAAAAQAgAAAAIgAAAGRycy9kb3ducmV2LnhtbFBLAQIUABQAAAAIAIdO4kBmDiQj3AEAAG8D&#10;AAAOAAAAAAAAAAEAIAAAACkBAABkcnMvZTJvRG9jLnhtbFBLBQYAAAAABgAGAFkBAAB3BQAAAAA=&#10;">
                <v:fill on="t" focussize="0,0"/>
                <v:stroke on="f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2518410</wp:posOffset>
                </wp:positionV>
                <wp:extent cx="6438900" cy="18415"/>
                <wp:effectExtent l="0" t="0" r="0" b="0"/>
                <wp:wrapNone/>
                <wp:docPr id="29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8900" cy="18415"/>
                        </a:xfrm>
                        <a:prstGeom prst="line">
                          <a:avLst/>
                        </a:prstGeom>
                        <a:ln w="22225" cap="rnd" cmpd="sng">
                          <a:solidFill>
                            <a:srgbClr val="333333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直线 21" o:spid="_x0000_s1026" o:spt="20" style="position:absolute;left:0pt;flip:y;margin-left:57.45pt;margin-top:198.3pt;height:1.45pt;width:507pt;z-index:251686912;mso-width-relative:page;mso-height-relative:page;" filled="f" stroked="t" coordsize="21600,21600" o:gfxdata="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X+AIotcAAAAMAQAADwAAAAAA&#10;AAABACAAAAAiAAAAZHJzL2Rvd25yZXYueG1sUEsBAhQAFAAAAAgAh07iQLGsSE3bAQAAngMAAA4A&#10;AAAAAAAAAQAgAAAAJgEAAGRycy9lMm9Eb2MueG1sUEsFBgAAAAAGAAYAWQEAAHMFAAAAAA==&#10;">
                <v:fill on="f" focussize="0,0"/>
                <v:stroke weight="1.75pt" color="#333333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5789930</wp:posOffset>
                </wp:positionH>
                <wp:positionV relativeFrom="paragraph">
                  <wp:posOffset>187325</wp:posOffset>
                </wp:positionV>
                <wp:extent cx="1233170" cy="1217930"/>
                <wp:effectExtent l="6350" t="6350" r="17780" b="13970"/>
                <wp:wrapNone/>
                <wp:docPr id="4" name="正圆 2" descr="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1217930"/>
                        </a:xfrm>
                        <a:prstGeom prst="ellipse">
                          <a:avLst/>
                        </a:prstGeom>
                        <a:blipFill rotWithShape="1">
                          <a:blip r:embed="rId10"/>
                          <a:stretch>
                            <a:fillRect/>
                          </a:stretch>
                        </a:blipFill>
                        <a:ln w="12700" cap="flat" cmpd="sng">
                          <a:solidFill>
                            <a:srgbClr val="333333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A82C9A" w:rsidRDefault="00A82C9A"/>
                        </w:txbxContent>
                      </wps:txbx>
                      <wps:bodyPr wrap="square" lIns="91439" tIns="45719" rIns="91439" bIns="45719" anchor="ctr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正圆 2" o:spid="_x0000_s1026" o:spt="3" alt="1111" type="#_x0000_t3" style="position:absolute;left:0pt;margin-left:455.9pt;margin-top:14.75pt;height:95.9pt;width:97.1pt;z-index:251661312;v-text-anchor:middle;mso-width-relative:page;mso-height-relative:page;" filled="t" stroked="t" coordsize="21600,21600" o:gfxdata="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">
                <v:fill type="frame" on="t" o:title="003" focussize="0,0" recolor="t" rotate="t" r:id="rId11"/>
                <v:stroke weight="1pt" color="#333333" joinstyle="round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  <w:r>
        <w:rPr>
          <w:rFonts w:ascii="新宋体" w:eastAsia="新宋体" w:hAnsi="新宋体" w:cs="新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5371465</wp:posOffset>
                </wp:positionH>
                <wp:positionV relativeFrom="paragraph">
                  <wp:posOffset>1370965</wp:posOffset>
                </wp:positionV>
                <wp:extent cx="1922780" cy="511810"/>
                <wp:effectExtent l="0" t="0" r="0" b="0"/>
                <wp:wrapNone/>
                <wp:docPr id="6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780" cy="511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清风素材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>
            <w:pict>
              <v:shape id="文本框 8" o:spid="_x0000_s1037" type="#_x0000_t202" style="position:absolute;left:0;text-align:left;margin-left:422.95pt;margin-top:107.95pt;width:151.4pt;height:4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" filled="f" stroked="f">
                <v:textbox inset="2.53997mm,1.27mm,2.53997mm,1.27mm">
                  <w:txbxContent>
                    <w:p w:rsidR="00A82C9A" w:rsidRDefault="00216E20">
                      <w:pPr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sz w:val="36"/>
                          <w:szCs w:val="36"/>
                        </w:rPr>
                        <w:t>清风素材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8761095</wp:posOffset>
                </wp:positionV>
                <wp:extent cx="880745" cy="262255"/>
                <wp:effectExtent l="0" t="0" r="14605" b="4445"/>
                <wp:wrapNone/>
                <wp:docPr id="28" name="流程图: 终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262255"/>
                        </a:xfrm>
                        <a:prstGeom prst="flowChartTerminator">
                          <a:avLst/>
                        </a:prstGeom>
                        <a:solidFill>
                          <a:srgbClr val="808080">
                            <a:alpha val="100000"/>
                          </a:srgbClr>
                        </a:solidFill>
                        <a:ln w="9525">
                          <a:noFill/>
                          <a:miter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流程图: 终止 55" o:spid="_x0000_s1026" o:spt="116" type="#_x0000_t116" style="position:absolute;left:0pt;margin-left:54.35pt;margin-top:689.85pt;height:20.65pt;width:69.35pt;z-index:-251630592;mso-width-relative:page;mso-height-relative:page;" fillcolor="#808080" filled="t" stroked="f" coordsize="21600,21600" o:gfxdata="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/WsdX9oAAAANAQAADwAA&#10;AAAAAAABACAAAAAiAAAAZHJzL2Rvd25yZXYueG1sUEsBAhQAFAAAAAgAh07iQHZGP9LbAQAAbwMA&#10;AA4AAAAAAAAAAQAgAAAAKQEAAGRycy9lMm9Eb2MueG1sUEsFBgAAAAAGAAYAWQEAAHYFAAAAAA==&#10;">
                <v:fill on="t" focussize="0,0"/>
                <v:stroke on="f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514985</wp:posOffset>
                </wp:positionH>
                <wp:positionV relativeFrom="paragraph">
                  <wp:posOffset>9219565</wp:posOffset>
                </wp:positionV>
                <wp:extent cx="6767195" cy="1178560"/>
                <wp:effectExtent l="0" t="0" r="0" b="0"/>
                <wp:wrapNone/>
                <wp:docPr id="23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7195" cy="1178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英语通过国家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CET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六级考试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通过北京市研究生英语学位统考，英汉互译表达流畅。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擅长利用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Internet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进行各种信息交流，具有一定网站建设、规划经验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。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熟练运用操作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html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Frontpage98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等工具制作各类网页及特效图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。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通过日语二三级等级考试，可熟练的进行中日互译。</w:t>
                            </w:r>
                          </w:p>
                          <w:p w:rsidR="00A82C9A" w:rsidRDefault="00A82C9A">
                            <w:pPr>
                              <w:snapToGrid w:val="0"/>
                              <w:spacing w:line="20" w:lineRule="atLeast"/>
                              <w:rPr>
                                <w:rFonts w:ascii="微软雅黑" w:eastAsia="微软雅黑" w:hAnsi="微软雅黑" w:cs="微软雅黑"/>
                                <w:color w:val="000000"/>
                                <w:szCs w:val="21"/>
                                <w:lang w:val="zh-CN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51" o:spid="_x0000_s1026" o:spt="202" type="#_x0000_t202" style="position:absolute;left:0pt;margin-left:40.55pt;margin-top:725.95pt;height:92.8pt;width:532.85pt;z-index:251680768;mso-width-relative:page;mso-height-relative:page;" filled="f" stroked="f" coordsize="21600,21600" o:gfxdata="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P1BVK2QAAAA0BAAAPAAAAAAAAAAEAIAAAACIAAABkcnMvZG93bnJldi54bWxQSwEC&#10;FAAUAAAACACHTuJA8pqgfLoBAAA7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英语通过国家CET六级考试,通过北京市研究生英语学位统考，英汉互译表达流畅。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擅长利用Internet进行各种信息交流，具有一定网站建设、规划经验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熟练运用操作html、Frontpage98等工具制作各类网页及特效图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通过日语二三级等级考试，可熟练的进行中日互译。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488950</wp:posOffset>
                </wp:positionH>
                <wp:positionV relativeFrom="paragraph">
                  <wp:posOffset>8819515</wp:posOffset>
                </wp:positionV>
                <wp:extent cx="182245" cy="216535"/>
                <wp:effectExtent l="0" t="0" r="8255" b="12065"/>
                <wp:wrapNone/>
                <wp:docPr id="22" name="小人4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" cy="216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3632" h="1420756">
                              <a:moveTo>
                                <a:pt x="0" y="353991"/>
                              </a:moveTo>
                              <a:lnTo>
                                <a:pt x="154850" y="353991"/>
                              </a:lnTo>
                              <a:cubicBezTo>
                                <a:pt x="238822" y="440727"/>
                                <a:pt x="356556" y="494356"/>
                                <a:pt x="486816" y="494356"/>
                              </a:cubicBezTo>
                              <a:cubicBezTo>
                                <a:pt x="617076" y="494356"/>
                                <a:pt x="734810" y="440727"/>
                                <a:pt x="818783" y="353991"/>
                              </a:cubicBezTo>
                              <a:lnTo>
                                <a:pt x="973632" y="353991"/>
                              </a:lnTo>
                              <a:cubicBezTo>
                                <a:pt x="911930" y="446855"/>
                                <a:pt x="824343" y="520985"/>
                                <a:pt x="720816" y="565357"/>
                              </a:cubicBezTo>
                              <a:lnTo>
                                <a:pt x="720816" y="915123"/>
                              </a:lnTo>
                              <a:lnTo>
                                <a:pt x="847224" y="1420756"/>
                              </a:lnTo>
                              <a:lnTo>
                                <a:pt x="738609" y="1420756"/>
                              </a:lnTo>
                              <a:lnTo>
                                <a:pt x="486817" y="986631"/>
                              </a:lnTo>
                              <a:lnTo>
                                <a:pt x="235024" y="1420756"/>
                              </a:lnTo>
                              <a:lnTo>
                                <a:pt x="126408" y="1420756"/>
                              </a:lnTo>
                              <a:lnTo>
                                <a:pt x="252816" y="915123"/>
                              </a:lnTo>
                              <a:lnTo>
                                <a:pt x="252816" y="565357"/>
                              </a:lnTo>
                              <a:cubicBezTo>
                                <a:pt x="149290" y="520985"/>
                                <a:pt x="61703" y="446855"/>
                                <a:pt x="0" y="353991"/>
                              </a:cubicBezTo>
                              <a:close/>
                              <a:moveTo>
                                <a:pt x="486816" y="0"/>
                              </a:moveTo>
                              <a:cubicBezTo>
                                <a:pt x="604876" y="0"/>
                                <a:pt x="700583" y="95707"/>
                                <a:pt x="700583" y="213767"/>
                              </a:cubicBezTo>
                              <a:cubicBezTo>
                                <a:pt x="700583" y="331827"/>
                                <a:pt x="604876" y="427534"/>
                                <a:pt x="486816" y="427534"/>
                              </a:cubicBezTo>
                              <a:cubicBezTo>
                                <a:pt x="368756" y="427534"/>
                                <a:pt x="273049" y="331827"/>
                                <a:pt x="273049" y="213767"/>
                              </a:cubicBezTo>
                              <a:cubicBezTo>
                                <a:pt x="273049" y="95707"/>
                                <a:pt x="368756" y="0"/>
                                <a:pt x="48681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100000"/>
                          </a:srgbClr>
                        </a:solidFill>
                        <a:ln w="9525">
                          <a:noFill/>
                        </a:ln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小人4 71" o:spid="_x0000_s1026" o:spt="100" style="position:absolute;left:0pt;margin-left:38.5pt;margin-top:694.45pt;height:17.05pt;width:14.35pt;z-index:251679744;v-text-anchor:middle;mso-width-relative:page;mso-height-relative:page;" fillcolor="#333333" filled="t" stroked="f" coordsize="973632,1420756" o:gfxdata="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" path="m0,353991l154850,353991c238822,440727,356556,494356,486816,494356c617076,494356,734810,440727,818783,353991l973632,353991c911930,446855,824343,520985,720816,565357l720816,915123,847224,1420756,738609,1420756,486817,986631,235024,1420756,126408,1420756,252816,915123,252816,565357c149290,520985,61703,446855,0,353991xm486816,0c604876,0,700583,95707,700583,213767c700583,331827,604876,427534,486816,427534c368756,427534,273049,331827,273049,213767c273049,95707,368756,0,48681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582295</wp:posOffset>
                </wp:positionH>
                <wp:positionV relativeFrom="paragraph">
                  <wp:posOffset>7675880</wp:posOffset>
                </wp:positionV>
                <wp:extent cx="6767195" cy="955675"/>
                <wp:effectExtent l="0" t="0" r="0" b="0"/>
                <wp:wrapNone/>
                <wp:docPr id="18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7195" cy="955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kern w:val="0"/>
                                <w:szCs w:val="21"/>
                                <w:lang w:val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  <w:lang w:val="zh-CN"/>
                              </w:rPr>
                              <w:t>本人是市场营销专业毕业生，有丰富的营销知识体系做基础；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kern w:val="0"/>
                                <w:szCs w:val="21"/>
                                <w:lang w:val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  <w:lang w:val="zh-CN"/>
                              </w:rPr>
                              <w:t>对于市场营销方面的前沿和动向有一定的了解，善于分析和吸取经验；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kern w:val="0"/>
                                <w:szCs w:val="21"/>
                                <w:lang w:val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  <w:lang w:val="zh-CN"/>
                              </w:rPr>
                              <w:t>熟悉网络推广，尤其是社会化媒体方面，有独到的见解和经验；</w:t>
                            </w:r>
                          </w:p>
                          <w:p w:rsidR="00A82C9A" w:rsidRDefault="00216E20">
                            <w:pPr>
                              <w:pStyle w:val="1"/>
                              <w:autoSpaceDE w:val="0"/>
                              <w:autoSpaceDN w:val="0"/>
                              <w:adjustRightInd w:val="0"/>
                              <w:snapToGrid w:val="0"/>
                              <w:ind w:firstLineChars="0" w:firstLine="0"/>
                              <w:jc w:val="left"/>
                              <w:rPr>
                                <w:rFonts w:ascii="微软雅黑" w:eastAsia="微软雅黑" w:hAnsi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  <w:lang w:val="zh-CN"/>
                              </w:rPr>
                              <w:t>个性开朗，容易相处，团队荣誉感强，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Cs w:val="21"/>
                              </w:rPr>
                              <w:t>注重工作效率和团队合作，善于沟通协调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kern w:val="0"/>
                                <w:szCs w:val="21"/>
                                <w:lang w:val="zh-CN"/>
                              </w:rPr>
                              <w:t>。</w:t>
                            </w:r>
                          </w:p>
                          <w:p w:rsidR="00A82C9A" w:rsidRDefault="00A82C9A">
                            <w:pPr>
                              <w:snapToGrid w:val="0"/>
                              <w:spacing w:line="20" w:lineRule="atLeast"/>
                              <w:rPr>
                                <w:rFonts w:ascii="微软雅黑" w:eastAsia="微软雅黑" w:hAnsi="微软雅黑" w:cs="微软雅黑"/>
                                <w:color w:val="000000"/>
                                <w:szCs w:val="21"/>
                                <w:lang w:val="zh-CN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51" o:spid="_x0000_s1026" o:spt="202" type="#_x0000_t202" style="position:absolute;left:0pt;margin-left:45.85pt;margin-top:604.4pt;height:75.25pt;width:532.85pt;z-index:251675648;mso-width-relative:page;mso-height-relative:page;" filled="f" stroked="f" coordsize="21600,21600" o:gfxdata="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PAfe8toAAAANAQAADwAAAAAAAAABACAAAAAiAAAAZHJzL2Rvd25yZXYueG1sUEsBAhQA&#10;FAAAAAgAh07iQAcvJdC3AQAAOgMAAA4AAAAAAAAAAQAgAAAAKQ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  <w:t>本人是市场营销专业毕业生，有丰富的营销知识体系做基础；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  <w:t>对于市场营销方面的前沿和动向有一定的了解，善于分析和吸取经验；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  <w:t>熟悉网络推广，尤其是社会化媒体方面，有独到的见解和经验；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utoSpaceDE w:val="0"/>
                        <w:autoSpaceDN w:val="0"/>
                        <w:adjustRightInd w:val="0"/>
                        <w:snapToGrid w:val="0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auto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  <w:t>个性开朗，容易相处，团队荣誉感强，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Cs w:val="21"/>
                        </w:rPr>
                        <w:t>注重工作效率和团队合作，善于沟通协调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kern w:val="0"/>
                          <w:szCs w:val="21"/>
                          <w:lang w:val="zh-CN"/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1"/>
                          <w:szCs w:val="21"/>
                          <w:lang w:val="zh-CN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635</wp:posOffset>
                </wp:positionV>
                <wp:extent cx="7661910" cy="10817860"/>
                <wp:effectExtent l="0" t="0" r="15240" b="2540"/>
                <wp:wrapNone/>
                <wp:docPr id="3" name="文本框 1" descr="未标题-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1910" cy="10817860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1" o:spid="_x0000_s1026" o:spt="202" alt="未标题-2" type="#_x0000_t202" style="position:absolute;left:0pt;margin-left:0.6pt;margin-top:0.05pt;height:851.8pt;width:603.3pt;z-index:251660288;mso-width-relative:page;mso-height-relative:page;" filled="t" stroked="f" coordsize="21600,21600" o:gfxdata="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">
                <v:fill type="frame" on="t" focussize="0,0" recolor="t" r:id="rId9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p w:rsidR="00A82C9A" w:rsidRDefault="00216E20">
      <w:pPr>
        <w:sectPr w:rsidR="00A82C9A">
          <w:pgSz w:w="11906" w:h="16838"/>
          <w:pgMar w:top="0" w:right="0" w:bottom="0" w:left="0" w:header="851" w:footer="992" w:gutter="0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8502650</wp:posOffset>
                </wp:positionV>
                <wp:extent cx="1104900" cy="400050"/>
                <wp:effectExtent l="0" t="0" r="0" b="0"/>
                <wp:wrapNone/>
                <wp:docPr id="37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个人技能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0" o:spid="_x0000_s1026" o:spt="202" type="#_x0000_t202" style="position:absolute;left:0pt;margin-left:53.55pt;margin-top:669.5pt;height:31.5pt;width:87pt;z-index:251695104;mso-width-relative:page;mso-height-relative:page;" filled="f" stroked="f" coordsize="21600,21600" o:gfxdata="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fqQ3U9gAAAANAQAADwAAAAAAAAABACAAAAAiAAAAZHJzL2Rv&#10;d25yZXYueG1sUEsBAhQAFAAAAAgAh07iQDc6/mTIAQAAYwMAAA4AAAAAAAAAAQAgAAAAJwEAAGRy&#10;cy9lMm9Eb2MueG1sUEsFBgAAAAAGAAYAWQEAAGEFAAAAAA=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  <w:t>个人技能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7035800</wp:posOffset>
                </wp:positionV>
                <wp:extent cx="1104900" cy="400050"/>
                <wp:effectExtent l="0" t="0" r="0" b="0"/>
                <wp:wrapNone/>
                <wp:docPr id="36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自我评价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0" o:spid="_x0000_s1026" o:spt="202" type="#_x0000_t202" style="position:absolute;left:0pt;margin-left:53.55pt;margin-top:554pt;height:31.5pt;width:87pt;z-index:251694080;mso-width-relative:page;mso-height-relative:page;" filled="f" stroked="f" coordsize="21600,21600" o:gfxdata="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A4Em7HWAAAADQEAAA8AAAAAAAAAAQAgAAAAIgAAAGRycy9kb3du&#10;cmV2LnhtbFBLAQIUABQAAAAIAIdO4kA10grJyAEAAGMDAAAOAAAAAAAAAAEAIAAAACUBAABkcnMv&#10;ZTJvRG9jLnhtbFBLBQYAAAAABgAGAFkBAABf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6054725</wp:posOffset>
                </wp:positionV>
                <wp:extent cx="1104900" cy="400050"/>
                <wp:effectExtent l="0" t="0" r="0" b="0"/>
                <wp:wrapNone/>
                <wp:docPr id="35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所获荣誉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0" o:spid="_x0000_s1026" o:spt="202" type="#_x0000_t202" style="position:absolute;left:0pt;margin-left:51.3pt;margin-top:476.75pt;height:31.5pt;width:87pt;z-index:251693056;mso-width-relative:page;mso-height-relative:page;" filled="f" stroked="f" coordsize="21600,21600" o:gfxdata="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nv4LM9kAAAAMAQAADwAAAAAAAAABACAAAAAiAAAAZHJzL2Rv&#10;d25yZXYueG1sUEsBAhQAFAAAAAgAh07iQHLsZuTHAQAAYwMAAA4AAAAAAAAAAQAgAAAAKAEAAGRy&#10;cy9lMm9Eb2MueG1sUEsFBgAAAAAGAAYAWQEAAGEFAAAAAA=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  <w:t>所获荣誉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718185</wp:posOffset>
                </wp:positionH>
                <wp:positionV relativeFrom="paragraph">
                  <wp:posOffset>3254375</wp:posOffset>
                </wp:positionV>
                <wp:extent cx="1104900" cy="400050"/>
                <wp:effectExtent l="0" t="0" r="0" b="0"/>
                <wp:wrapNone/>
                <wp:docPr id="34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实习经历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0" o:spid="_x0000_s1026" o:spt="202" type="#_x0000_t202" style="position:absolute;left:0pt;margin-left:56.55pt;margin-top:256.25pt;height:31.5pt;width:87pt;z-index:251692032;mso-width-relative:page;mso-height-relative:page;" filled="f" stroked="f" coordsize="21600,21600" o:gfxdata="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dPuEA1wAAAAsBAAAPAAAAAAAAAAEAIAAAACIAAABkcnMvZG93&#10;bnJldi54bWxQSwECFAAUAAAACACHTuJAcASSScgBAABjAwAADgAAAAAAAAABACAAAAAmAQAAZHJz&#10;L2Uyb0RvYy54bWxQSwUGAAAAAAYABgBZAQAAYAUAAAAA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  <w:t>实习经历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689610</wp:posOffset>
                </wp:positionH>
                <wp:positionV relativeFrom="paragraph">
                  <wp:posOffset>1968500</wp:posOffset>
                </wp:positionV>
                <wp:extent cx="1104900" cy="400050"/>
                <wp:effectExtent l="0" t="0" r="0" b="0"/>
                <wp:wrapNone/>
                <wp:docPr id="33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widowControl/>
                              <w:snapToGrid w:val="0"/>
                              <w:spacing w:line="360" w:lineRule="auto"/>
                              <w:jc w:val="left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教育经历</w:t>
                            </w: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0" o:spid="_x0000_s1026" o:spt="202" type="#_x0000_t202" style="position:absolute;left:0pt;margin-left:54.3pt;margin-top:155pt;height:31.5pt;width:87pt;z-index:251691008;mso-width-relative:page;mso-height-relative:page;" filled="f" stroked="f" coordsize="21600,21600" o:gfxdata="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ICDflzXAAAACwEAAA8AAAAAAAAAAQAgAAAAIgAAAGRycy9kb3du&#10;cmV2LnhtbFBLAQIUABQAAAAIAIdO4kD8kL6+xwEAAGMDAAAOAAAAAAAAAAEAIAAAACYBAABkcnMv&#10;ZTJvRG9jLnhtbFBLBQYAAAAABgAGAFkBAABf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60" w:lineRule="auto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</w:rPr>
                        <w:t>教育经历</w:t>
                      </w:r>
                    </w:p>
                  </w:txbxContent>
                </v:textbox>
              </v:shape>
            </w:pict>
          </mc:Fallback>
        </mc:AlternateContent>
      </w:r>
    </w:p>
    <w:p w:rsidR="00A82C9A" w:rsidRDefault="00216E2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2512060</wp:posOffset>
                </wp:positionV>
                <wp:extent cx="1401445" cy="5007610"/>
                <wp:effectExtent l="0" t="0" r="0" b="0"/>
                <wp:wrapNone/>
                <wp:docPr id="2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1445" cy="5007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216E20">
                            <w:pPr>
                              <w:rPr>
                                <w:rFonts w:ascii="楷体" w:eastAsia="楷体" w:hAnsi="楷体" w:cs="楷体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="新宋体" w:eastAsia="新宋体" w:hAnsi="新宋体" w:cs="新宋体" w:hint="eastAsia"/>
                                <w:b/>
                                <w:bCs/>
                                <w:sz w:val="84"/>
                                <w:szCs w:val="84"/>
                              </w:rPr>
                              <w:t>期待您的回复</w:t>
                            </w:r>
                            <w:r>
                              <w:rPr>
                                <w:rFonts w:ascii="楷体" w:eastAsia="楷体" w:hAnsi="楷体" w:cs="楷体" w:hint="eastAsia"/>
                                <w:sz w:val="84"/>
                                <w:szCs w:val="84"/>
                              </w:rPr>
                              <w:t>·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楷体" w:eastAsia="楷体" w:hAnsi="楷体" w:cs="楷体" w:hint="eastAsia"/>
                                <w:sz w:val="84"/>
                                <w:szCs w:val="84"/>
                              </w:rPr>
                              <w:t>·····</w:t>
                            </w:r>
                          </w:p>
                        </w:txbxContent>
                      </wps:txbx>
                      <wps:bodyPr vert="eaVert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文本框 4" o:spid="_x0000_s1026" o:spt="202" type="#_x0000_t202" style="position:absolute;left:0pt;margin-left:211.5pt;margin-top:197.8pt;height:394.3pt;width:110.35pt;z-index:251659264;mso-width-relative:page;mso-height-relative:page;" filled="f" stroked="f" coordsize="21600,21600" o:gfxdata="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KcDMXrcAAAADAEAAA8AAAAAAAAAAQAgAAAAIgAAAGRy&#10;cy9kb3ducmV2LnhtbFBLAQIUABQAAAAIAIdO4kBZe82nyAEAAGQDAAAOAAAAAAAAAAEAIAAAACsB&#10;AABkcnMvZTJvRG9jLnhtbFBLBQYAAAAABgAGAFkBAABlBQAAAAA=&#10;">
                <v:fill on="f" focussize="0,0"/>
                <v:stroke on="f" joinstyle="miter"/>
                <v:imagedata o:title=""/>
                <o:lock v:ext="edit" aspectratio="f"/>
                <v:textbox inset="7.19992125984252pt,3.59992125984252pt,7.19992125984252pt,3.59992125984252pt" style="layout-flow:vertical-ideographic;">
                  <w:txbxContent>
                    <w:p>
                      <w:pPr>
                        <w:rPr>
                          <w:rFonts w:hint="eastAsia" w:ascii="楷体" w:hAnsi="楷体" w:eastAsia="楷体" w:cs="楷体"/>
                          <w:sz w:val="84"/>
                          <w:szCs w:val="84"/>
                          <w:lang w:eastAsia="zh-CN"/>
                        </w:rPr>
                      </w:pPr>
                      <w:r>
                        <w:rPr>
                          <w:rFonts w:hint="eastAsia" w:ascii="新宋体" w:hAnsi="新宋体" w:eastAsia="新宋体" w:cs="新宋体"/>
                          <w:b/>
                          <w:bCs/>
                          <w:sz w:val="84"/>
                          <w:szCs w:val="84"/>
                          <w:lang w:eastAsia="zh-CN"/>
                        </w:rPr>
                        <w:t>期待您的回复</w:t>
                      </w:r>
                      <w:r>
                        <w:rPr>
                          <w:rFonts w:hint="eastAsia" w:ascii="楷体" w:hAnsi="楷体" w:eastAsia="楷体" w:cs="楷体"/>
                          <w:sz w:val="84"/>
                          <w:szCs w:val="84"/>
                          <w:lang w:val="en-US" w:eastAsia="zh-CN"/>
                        </w:rPr>
                        <w:t>······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635</wp:posOffset>
                </wp:positionV>
                <wp:extent cx="7661910" cy="10817860"/>
                <wp:effectExtent l="0" t="0" r="15240" b="2540"/>
                <wp:wrapNone/>
                <wp:docPr id="1" name="文本框 1" descr="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1910" cy="10817860"/>
                        </a:xfrm>
                        <a:prstGeom prst="rect">
                          <a:avLst/>
                        </a:prstGeom>
                        <a:blipFill rotWithShape="0"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 w:rsidR="00A82C9A" w:rsidRDefault="00A82C9A"/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alt="123" type="#_x0000_t202" style="position:absolute;left:0pt;margin-left:0.6pt;margin-top:0.05pt;height:851.8pt;width:603.3pt;z-index:251658240;mso-width-relative:page;mso-height-relative:page;" filled="t" stroked="f" coordsize="21600,21600" o:gfxdata="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">
                <v:fill type="frame" on="t" focussize="0,0" recolor="t" r:id="rId13"/>
                <v:stroke on="f" joinstyle="miter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sectPr w:rsidR="00A82C9A">
      <w:pgSz w:w="11906" w:h="16838"/>
      <w:pgMar w:top="0" w:right="0" w:bottom="0" w:left="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080E0000" w:usb2="00000010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E9195D"/>
    <w:rsid w:val="00216E20"/>
    <w:rsid w:val="00A82C9A"/>
    <w:rsid w:val="0C7905FD"/>
    <w:rsid w:val="15BC08FF"/>
    <w:rsid w:val="2E7A3ACF"/>
    <w:rsid w:val="4B114C98"/>
    <w:rsid w:val="503D72B4"/>
    <w:rsid w:val="6AE9195D"/>
    <w:rsid w:val="6BE7421D"/>
    <w:rsid w:val="7172412F"/>
    <w:rsid w:val="73FB1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40.jpeg"/><Relationship Id="rId3" Type="http://schemas.microsoft.com/office/2007/relationships/stylesWithEffects" Target="stylesWithEffects.xml"/><Relationship Id="rId7" Type="http://schemas.openxmlformats.org/officeDocument/2006/relationships/image" Target="media/image10.jpeg"/><Relationship Id="rId12" Type="http://schemas.openxmlformats.org/officeDocument/2006/relationships/image" Target="media/image4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0.jpe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office6\templates\download\&#40664;&#35748;\&#12304;&#23553;&#38754;+&#33258;&#33616;&#20449;+&#31616;&#21382;+&#23553;&#24213;&#12305;&#21019;&#24847;&#31616;&#32422;&#28165;&#26032;&#27714;&#32844;&#31616;&#21382;.doc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【封面+自荐信+简历+封底】创意简约清新求职简历.doc</Template>
  <TotalTime>1</TotalTime>
  <Pages>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3</cp:revision>
  <dcterms:created xsi:type="dcterms:W3CDTF">2016-03-08T10:24:00Z</dcterms:created>
  <dcterms:modified xsi:type="dcterms:W3CDTF">2016-11-12T03:02:00Z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