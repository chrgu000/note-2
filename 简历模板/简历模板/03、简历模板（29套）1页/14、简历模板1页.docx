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647065</wp:posOffset>
            </wp:positionH>
            <wp:positionV relativeFrom="paragraph">
              <wp:posOffset>-173990</wp:posOffset>
            </wp:positionV>
            <wp:extent cx="1131570" cy="1246505"/>
            <wp:effectExtent l="288925" t="204470" r="198755" b="282575"/>
            <wp:wrapNone/>
            <wp:docPr id="5" name="图片 5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246505"/>
                    </a:xfrm>
                    <a:prstGeom prst="ellipse">
                      <a:avLst/>
                    </a:prstGeom>
                    <a:grpFill/>
                    <a:ln w="57150" cap="flat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-906780</wp:posOffset>
                </wp:positionV>
                <wp:extent cx="7557135" cy="10796905"/>
                <wp:effectExtent l="0" t="0" r="6350" b="4445"/>
                <wp:wrapNone/>
                <wp:docPr id="64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7014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top:-71.4pt;height:850.15pt;width:595.05pt;mso-position-horizontal:left;mso-position-horizontal-relative:page;z-index:251594752;mso-width-relative:page;mso-height-relative:page;" fillcolor="#F2F2F2 [3052]" filled="t" stroked="f" coordsize="21600,21600" o:gfxdata="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lWTAO2wAAAAsBAAAP&#10;AAAAAAAAAAEAIAAAACIAAABkcnMvZG93bnJldi54bWxQSwECFAAUAAAACACHTuJAbQ1uXBUCAAD+&#10;AwAADgAAAAAAAAABACAAAAAq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7362190</wp:posOffset>
                </wp:positionV>
                <wp:extent cx="2455545" cy="527685"/>
                <wp:effectExtent l="0" t="0" r="1905" b="5715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5545" cy="527685"/>
                          <a:chOff x="7557" y="0"/>
                          <a:chExt cx="2456117" cy="528032"/>
                        </a:xfrm>
                      </wpg:grpSpPr>
                      <wpg:grpSp>
                        <wpg:cNvPr id="95" name="组合 95"/>
                        <wpg:cNvGrpSpPr/>
                        <wpg:grpSpPr>
                          <a:xfrm>
                            <a:off x="15114" y="0"/>
                            <a:ext cx="2448560" cy="527491"/>
                            <a:chOff x="-14588" y="45440"/>
                            <a:chExt cx="2277453" cy="528460"/>
                          </a:xfrm>
                        </wpg:grpSpPr>
                        <wps:wsp>
                          <wps:cNvPr id="96" name="矩形 2"/>
                          <wps:cNvSpPr/>
                          <wps:spPr>
                            <a:xfrm>
                              <a:off x="-14588" y="120096"/>
                              <a:ext cx="2270177" cy="346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571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spacing w:val="60"/>
                                    <w:kern w:val="24"/>
                                    <w:sz w:val="2"/>
                                    <w:szCs w:val="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7" name="等腰三角形 97"/>
                          <wps:cNvSpPr/>
                          <wps:spPr>
                            <a:xfrm flipV="1">
                              <a:off x="2072369" y="461029"/>
                              <a:ext cx="190496" cy="112871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114F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8" name="矩形 98"/>
                          <wps:cNvSpPr/>
                          <wps:spPr>
                            <a:xfrm>
                              <a:off x="294685" y="45440"/>
                              <a:ext cx="1665858" cy="41640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4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spacing w:val="60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spacing w:val="60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99" name="等腰三角形 99"/>
                        <wps:cNvSpPr/>
                        <wps:spPr>
                          <a:xfrm flipH="1" flipV="1">
                            <a:off x="7557" y="415637"/>
                            <a:ext cx="189865" cy="11239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114F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579.7pt;height:41.55pt;width:193.35pt;z-index:251677696;mso-width-relative:page;mso-height-relative:page;" coordorigin="7557,0" coordsize="2456117,528032" o:gfxdata="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CXWvFd0AAAAOAQAA&#10;DwAAAAAAAAABACAAAAAiAAAAZHJzL2Rvd25yZXYueG1sUEsBAhQAFAAAAAgAh07iQJXuxaSjAwAA&#10;oAwAAA4AAAAAAAAAAQAgAAAALAEAAGRycy9lMm9Eb2MueG1sUEsFBgAAAAAGAAYAWQEAAEEHAAAA&#10;AA==&#10;">
                <o:lock v:ext="edit" aspectratio="f"/>
                <v:group id="_x0000_s1026" o:spid="_x0000_s1026" o:spt="203" style="position:absolute;left:15114;top:0;height:527491;width:2448560;" coordorigin="-14588,45440" coordsize="2277453,528460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" o:spid="_x0000_s1026" o:spt="1" style="position:absolute;left:-14588;top:120096;height:346400;width:2270177;v-text-anchor:middle;" fillcolor="#2E75B6 [2404]" filled="t" stroked="f" coordsize="21600,21600" o:gfxdata="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v29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4.5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spacing w:val="60"/>
                              <w:kern w:val="24"/>
                              <w:sz w:val="2"/>
                              <w:szCs w:val="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026" o:spid="_x0000_s1026" o:spt="5" type="#_x0000_t5" style="position:absolute;left:2072369;top:461029;flip:y;height:112871;width:190496;v-text-anchor:middle;" fillcolor="#114F65" filled="t" stroked="f" coordsize="21600,21600" o:gfxdata="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sUGvvQAA&#10;ANsAAAAPAAAAAAAAAAEAIAAAACIAAABkcnMvZG93bnJldi54bWxQSwECFAAUAAAACACHTuJAMy8F&#10;njsAAAA5AAAAEAAAAAAAAAABACAAAAAMAQAAZHJzL3NoYXBleG1sLnhtbFBLBQYAAAAABgAGAFsB&#10;AAC2AwAAAAA=&#10;" adj="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style="position:absolute;left:294685;top:45440;height:416400;width:1665858;v-text-anchor:middle;" filled="f" stroked="f" coordsize="21600,21600" o:gfxdata="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wOxIK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4.5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4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spacing w:val="60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spacing w:val="60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</w:p>
                      </w:txbxContent>
                    </v:textbox>
                  </v:rect>
                </v:group>
                <v:shape id="_x0000_s1026" o:spid="_x0000_s1026" o:spt="5" type="#_x0000_t5" style="position:absolute;left:7557;top:415637;flip:x y;height:112395;width:189865;v-text-anchor:middle;" fillcolor="#114F65" filled="t" stroked="f" coordsize="21600,21600" o:gfxdata="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ZqTu8AAAA&#10;2wAAAA8AAAAAAAAAAQAgAAAAIgAAAGRycy9kb3ducmV2LnhtbFBLAQIUABQAAAAIAIdO4kAzLwWe&#10;OwAAADkAAAAQAAAAAAAAAAEAIAAAAAsBAABkcnMvc2hhcGV4bWwueG1sUEsFBgAAAAAGAAYAWwEA&#10;ALUDAAAAAA==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4739640</wp:posOffset>
                </wp:positionV>
                <wp:extent cx="2455545" cy="527685"/>
                <wp:effectExtent l="0" t="0" r="1905" b="5715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5545" cy="527685"/>
                          <a:chOff x="7557" y="0"/>
                          <a:chExt cx="2456117" cy="528032"/>
                        </a:xfrm>
                      </wpg:grpSpPr>
                      <wpg:grpSp>
                        <wpg:cNvPr id="89" name="组合 89"/>
                        <wpg:cNvGrpSpPr/>
                        <wpg:grpSpPr>
                          <a:xfrm>
                            <a:off x="15114" y="0"/>
                            <a:ext cx="2448560" cy="527491"/>
                            <a:chOff x="-14588" y="45440"/>
                            <a:chExt cx="2277453" cy="528460"/>
                          </a:xfrm>
                        </wpg:grpSpPr>
                        <wps:wsp>
                          <wps:cNvPr id="90" name="矩形 2"/>
                          <wps:cNvSpPr/>
                          <wps:spPr>
                            <a:xfrm>
                              <a:off x="-14588" y="120096"/>
                              <a:ext cx="2270177" cy="346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571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spacing w:val="60"/>
                                    <w:kern w:val="24"/>
                                    <w:sz w:val="2"/>
                                    <w:szCs w:val="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1" name="等腰三角形 91"/>
                          <wps:cNvSpPr/>
                          <wps:spPr>
                            <a:xfrm flipV="1">
                              <a:off x="2072369" y="461029"/>
                              <a:ext cx="190496" cy="112871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114F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2" name="矩形 92"/>
                          <wps:cNvSpPr/>
                          <wps:spPr>
                            <a:xfrm>
                              <a:off x="294685" y="45440"/>
                              <a:ext cx="1665858" cy="41640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4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spacing w:val="60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spacing w:val="60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93" name="等腰三角形 93"/>
                        <wps:cNvSpPr/>
                        <wps:spPr>
                          <a:xfrm flipH="1" flipV="1">
                            <a:off x="7557" y="415637"/>
                            <a:ext cx="189865" cy="11239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114F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373.2pt;height:41.55pt;width:193.35pt;z-index:251675648;mso-width-relative:page;mso-height-relative:page;" coordorigin="7557,0" coordsize="2456117,528032" o:gfxdata="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HEFpErdAAAADAEAAA8AAAAAAAAAAQAg&#10;AAAAIgAAAGRycy9kb3ducmV2LnhtbFBLAQIUABQAAAAIAIdO4kB+zBCvmAMAAKAMAAAOAAAAAAAA&#10;AAEAIAAAACwBAABkcnMvZTJvRG9jLnhtbFBLBQYAAAAABgAGAFkBAAA2BwAAAAA=&#10;">
                <o:lock v:ext="edit" aspectratio="f"/>
                <v:group id="_x0000_s1026" o:spid="_x0000_s1026" o:spt="203" style="position:absolute;left:15114;top:0;height:527491;width:2448560;" coordorigin="-14588,45440" coordsize="2277453,52846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" o:spid="_x0000_s1026" o:spt="1" style="position:absolute;left:-14588;top:120096;height:346400;width:2270177;v-text-anchor:middle;" fillcolor="#2E75B6 [2404]" filled="t" stroked="f" coordsize="21600,21600" o:gfxdata="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wrmMb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4.5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spacing w:val="60"/>
                              <w:kern w:val="24"/>
                              <w:sz w:val="2"/>
                              <w:szCs w:val="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026" o:spid="_x0000_s1026" o:spt="5" type="#_x0000_t5" style="position:absolute;left:2072369;top:461029;flip:y;height:112871;width:190496;v-text-anchor:middle;" fillcolor="#114F65" filled="t" stroked="f" coordsize="21600,21600" o:gfxdata="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R8QL4A&#10;AADbAAAADwAAAAAAAAABACAAAAAiAAAAZHJzL2Rvd25yZXYueG1sUEsBAhQAFAAAAAgAh07iQDMv&#10;BZ47AAAAOQAAABAAAAAAAAAAAQAgAAAADQEAAGRycy9zaGFwZXhtbC54bWxQSwUGAAAAAAYABgBb&#10;AQAAtwMAAAAA&#10;" adj="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style="position:absolute;left:294685;top:45440;height:416400;width:1665858;v-text-anchor:middle;" filled="f" stroked="f" coordsize="21600,21600" o:gfxdata="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m82i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4.5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4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spacing w:val="60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spacing w:val="60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证书</w:t>
                          </w:r>
                        </w:p>
                      </w:txbxContent>
                    </v:textbox>
                  </v:rect>
                </v:group>
                <v:shape id="_x0000_s1026" o:spid="_x0000_s1026" o:spt="5" type="#_x0000_t5" style="position:absolute;left:7557;top:415637;flip:x y;height:112395;width:189865;v-text-anchor:middle;" fillcolor="#114F65" filled="t" stroked="f" coordsize="21600,21600" o:gfxdata="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xntG8AAAA&#10;2wAAAA8AAAAAAAAAAQAgAAAAIgAAAGRycy9kb3ducmV2LnhtbFBLAQIUABQAAAAIAIdO4kAzLwWe&#10;OwAAADkAAAAQAAAAAAAAAAEAIAAAAAsBAABkcnMvc2hhcGV4bWwueG1sUEsFBgAAAAAGAAYAWwEA&#10;ALUDAAAAAA==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2520950</wp:posOffset>
                </wp:positionV>
                <wp:extent cx="2455545" cy="527685"/>
                <wp:effectExtent l="0" t="0" r="1905" b="5715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5545" cy="527685"/>
                          <a:chOff x="7557" y="0"/>
                          <a:chExt cx="2456117" cy="528032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15114" y="0"/>
                            <a:ext cx="2448560" cy="527491"/>
                            <a:chOff x="-14588" y="45440"/>
                            <a:chExt cx="2277453" cy="528460"/>
                          </a:xfrm>
                        </wpg:grpSpPr>
                        <wps:wsp>
                          <wps:cNvPr id="6" name="矩形 2"/>
                          <wps:cNvSpPr/>
                          <wps:spPr>
                            <a:xfrm>
                              <a:off x="-14588" y="120096"/>
                              <a:ext cx="2270177" cy="346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571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spacing w:val="60"/>
                                    <w:kern w:val="24"/>
                                    <w:sz w:val="2"/>
                                    <w:szCs w:val="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0" name="等腰三角形 10"/>
                          <wps:cNvSpPr/>
                          <wps:spPr>
                            <a:xfrm flipV="1">
                              <a:off x="2072369" y="461029"/>
                              <a:ext cx="190496" cy="112871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114F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294685" y="45440"/>
                              <a:ext cx="1665858" cy="41640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4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spacing w:val="60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82" name="等腰三角形 82"/>
                        <wps:cNvSpPr/>
                        <wps:spPr>
                          <a:xfrm flipH="1" flipV="1">
                            <a:off x="7557" y="415637"/>
                            <a:ext cx="189865" cy="11239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114F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198.5pt;height:41.55pt;width:193.35pt;z-index:251673600;mso-width-relative:page;mso-height-relative:page;" coordorigin="7557,0" coordsize="2456117,528032" o:gfxdata="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ApxPn63QAAAAwBAAAPAAAA&#10;AAAAAAEAIAAAACIAAABkcnMvZG93bnJldi54bWxQSwECFAAUAAAACACHTuJAUhK3q58DAACfDAAA&#10;DgAAAAAAAAABACAAAAAsAQAAZHJzL2Uyb0RvYy54bWxQSwUGAAAAAAYABgBZAQAAPQcAAAAA&#10;">
                <o:lock v:ext="edit" aspectratio="f"/>
                <v:group id="_x0000_s1026" o:spid="_x0000_s1026" o:spt="203" style="position:absolute;left:15114;top:0;height:527491;width:2448560;" coordorigin="-14588,45440" coordsize="2277453,52846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2" o:spid="_x0000_s1026" o:spt="1" style="position:absolute;left:-14588;top:120096;height:346400;width:2270177;v-text-anchor:middle;" fillcolor="#2E75B6 [2404]" filled="t" stroked="f" coordsize="21600,21600" o:gfxdata="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RXzJ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4.5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spacing w:val="60"/>
                              <w:kern w:val="24"/>
                              <w:sz w:val="2"/>
                              <w:szCs w:val="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026" o:spid="_x0000_s1026" o:spt="5" type="#_x0000_t5" style="position:absolute;left:2072369;top:461029;flip:y;height:112871;width:190496;v-text-anchor:middle;" fillcolor="#114F65" filled="t" stroked="f" coordsize="21600,21600" o:gfxdata="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i9qBvQAA&#10;ANsAAAAPAAAAAAAAAAEAIAAAACIAAABkcnMvZG93bnJldi54bWxQSwECFAAUAAAACACHTuJAMy8F&#10;njsAAAA5AAAAEAAAAAAAAAABACAAAAAMAQAAZHJzL3NoYXBleG1sLnhtbFBLBQYAAAAABgAGAFsB&#10;AAC2AwAAAAA=&#10;" adj="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style="position:absolute;left:294685;top:45440;height:416400;width:1665858;v-text-anchor:middle;" filled="f" stroked="f" coordsize="21600,21600" o:gfxdata="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95Vam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4.5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4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spacing w:val="60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  <v:shape id="_x0000_s1026" o:spid="_x0000_s1026" o:spt="5" type="#_x0000_t5" style="position:absolute;left:7557;top:415637;flip:x y;height:112395;width:189865;v-text-anchor:middle;" fillcolor="#114F65" filled="t" stroked="f" coordsize="21600,21600" o:gfxdata="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ZK2XvQAA&#10;ANsAAAAPAAAAAAAAAAEAIAAAACIAAABkcnMvZG93bnJldi54bWxQSwECFAAUAAAACACHTuJAMy8F&#10;njsAAAA5AAAAEAAAAAAAAAABACAAAAAMAQAAZHJzL3NoYXBleG1sLnhtbFBLBQYAAAAABgAGAFsB&#10;AAC2AwAAAAA=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page">
                  <wp:posOffset>189230</wp:posOffset>
                </wp:positionH>
                <wp:positionV relativeFrom="paragraph">
                  <wp:posOffset>-914400</wp:posOffset>
                </wp:positionV>
                <wp:extent cx="2061845" cy="10796905"/>
                <wp:effectExtent l="0" t="0" r="0" b="4445"/>
                <wp:wrapNone/>
                <wp:docPr id="6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1648" cy="107969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14.9pt;margin-top:-72pt;height:850.15pt;width:162.35pt;mso-position-horizontal-relative:page;z-index:251595776;mso-width-relative:page;mso-height-relative:page;" fillcolor="#333F50 [2415]" filled="t" stroked="f" coordsize="21600,21600" o:gfxdata="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7FJ+zYAAAADAEAAA8A&#10;AAAAAAAAAQAgAAAAIgAAAGRycy9kb3ducmV2LnhtbFBLAQIUABQAAAAIAIdO4kCZrghYFwIAAP4D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-979170</wp:posOffset>
                </wp:positionH>
                <wp:positionV relativeFrom="paragraph">
                  <wp:posOffset>1722120</wp:posOffset>
                </wp:positionV>
                <wp:extent cx="2100580" cy="81597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815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4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4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产品经理、运营专员岗位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1pt;margin-top:135.6pt;height:64.25pt;width:165.4pt;z-index:251606016;mso-width-relative:page;mso-height-relative:page;" filled="f" stroked="f" coordsize="21600,21600" o:gfxdata="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Pzv4a/dAAAADAEAAA8AAAAAAAAAAQAgAAAAIgAAAGRycy9kb3du&#10;cmV2LnhtbFBLAQIUABQAAAAIAIdO4kAHHfM+iAEAAOwCAAAOAAAAAAAAAAEAIAAAACw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40" w:lineRule="exact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40" w:lineRule="exact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产品经理、运营专员岗位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1186180</wp:posOffset>
                </wp:positionV>
                <wp:extent cx="14884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15pt;margin-top:93.4pt;height:54pt;width:117.2pt;z-index:251604992;mso-width-relative:page;mso-height-relative:page;" filled="f" stroked="f" coordsize="21600,21600" o:gfxdata="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MWPy+raAAAADAEAAA8AAAAAAAAAAQAgAAAAIgAAAGRycy9kb3ducmV2&#10;LnhtbFBLAQIUABQAAAAIAIdO4kDEOvELiAEAAO4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2954655</wp:posOffset>
                </wp:positionV>
                <wp:extent cx="1646555" cy="183642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183635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女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 xml:space="preserve">1991.12.18          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北京通州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159-9999-9999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qingyuan@163.com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5pt;margin-top:232.65pt;height:144.6pt;width:129.65pt;z-index:251596800;mso-width-relative:page;mso-height-relative:page;" filled="f" stroked="f" coordsize="21600,21600" o:gfxdata="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0YhW79wAAAALAQAADwAAAAAAAAABACAAAAAiAAAAZHJzL2Rv&#10;d25yZXYueG1sUEsBAhQAFAAAAAgAh07iQGTjY3KLAQAA7wIAAA4AAAAAAAAAAQAgAAAAKw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>女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 xml:space="preserve">1991.12.18           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>北京通州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>159-9999-9999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>qingyuan@163.com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7898765</wp:posOffset>
                </wp:positionV>
                <wp:extent cx="1986915" cy="146240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15" cy="146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是一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名会计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专业的学生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想干软件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操作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喜欢会计这个行业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95pt;margin-top:621.95pt;height:115.15pt;width:156.45pt;z-index:251656192;mso-width-relative:page;mso-height-relative:page;" filled="f" stroked="f" coordsize="21600,21600" o:gfxdata="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LaXKAXdAAAADgEAAA8AAAAAAAAAAQAgAAAAIgAAAGRycy9k&#10;b3ducmV2LnhtbFBLAQIUABQAAAAIAIdO4kBneSwu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是一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名会计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专业的学生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经验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熟悉会计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想干软件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操作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喜欢会计这个行业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5312410</wp:posOffset>
                </wp:positionV>
                <wp:extent cx="2054860" cy="211582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21159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CET6，英语会话、阅读、写作优秀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Microsoft office，Photoshop，Dreamveaver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1pt;margin-top:418.3pt;height:166.6pt;width:161.8pt;z-index:251655168;mso-width-relative:page;mso-height-relative:page;" filled="f" stroked="f" coordsize="21600,21600" o:gfxdata="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OrekMbeAAAADQEAAA8AAAAAAAAAAQAgAAAAIgAAAGRycy9k&#10;b3ducmV2LnhtbFBLAQIUABQAAAAIAIdO4kB/AQU7igEAAO8CAAAOAAAAAAAAAAEAIAAAAC0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widowControl w:val="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CET6，英语会话、阅读、写作优秀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Microsoft office，Photoshop，Dreamveaver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4746625</wp:posOffset>
                </wp:positionV>
                <wp:extent cx="4849495" cy="294640"/>
                <wp:effectExtent l="57150" t="133350" r="160655" b="18161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9495" cy="294640"/>
                          <a:chOff x="0" y="-7557"/>
                          <a:chExt cx="4849750" cy="294640"/>
                        </a:xfrm>
                      </wpg:grpSpPr>
                      <wps:wsp>
                        <wps:cNvPr id="37" name="任意多边形 37"/>
                        <wps:cNvSpPr/>
                        <wps:spPr>
                          <a:xfrm flipV="1">
                            <a:off x="143584" y="22671"/>
                            <a:ext cx="4706166" cy="259227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8" name="平行四边形 38"/>
                        <wps:cNvSpPr/>
                        <wps:spPr>
                          <a:xfrm>
                            <a:off x="2032840" y="22671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203200" dist="38100" dir="9600000" sx="104000" sy="104000" algn="ctr" rotWithShape="0">
                              <a:prstClr val="black">
                                <a:alpha val="6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39" name="文本框 132"/>
                        <wps:cNvSpPr txBox="1"/>
                        <wps:spPr>
                          <a:xfrm>
                            <a:off x="264482" y="-7557"/>
                            <a:ext cx="1878330" cy="294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20" w:lineRule="exact"/>
                                <w:rPr>
                                  <w:rFonts w:ascii="微软雅黑" w:hAnsi="微软雅黑" w:eastAsia="微软雅黑"/>
                                  <w:b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FFFFFF" w:themeColor="background1"/>
                                  <w:kern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校内活动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00B0F0"/>
                                  <w:kern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color w:val="FFFFFF"/>
                                  <w:kern w:val="24"/>
                                </w:rPr>
                                <w:t>Practice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平行四边形 40"/>
                        <wps:cNvSpPr/>
                        <wps:spPr>
                          <a:xfrm>
                            <a:off x="0" y="22671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3pt;margin-top:373.75pt;height:23.2pt;width:381.85pt;z-index:251635712;mso-width-relative:page;mso-height-relative:page;" coordorigin="0,-7557" coordsize="4849750,294640" o:gfxdata="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">
                <o:lock v:ext="edit" aspectratio="f"/>
                <v:shape id="_x0000_s1026" o:spid="_x0000_s1026" o:spt="100" style="position:absolute;left:143584;top:22671;flip:y;height:259227;width:4706166;v-text-anchor:middle;" fillcolor="#4A4E59" filled="t" stroked="f" coordsize="4706252,259229" o:gfxdata="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ils&#10;QMEAAADbAAAADwAAAAAAAAABACAAAAAiAAAAZHJzL2Rvd25yZXYueG1sUEsBAhQAFAAAAAgAh07i&#10;QDMvBZ47AAAAOQAAABAAAAAAAAAAAQAgAAAAEAEAAGRycy9zaGFwZXhtbC54bWxQSwUGAAAAAAYA&#10;BgBbAQAAugMAAAAA&#10;" path="m1770532,259229l4706252,259229,4706252,175455,2174549,175455,2074433,0,2072579,0,1770532,0,1072994,0,553294,0,0,0,142202,258866,415551,258866,1072994,258866,1770532,258866xe">
                  <v:path o:connectlocs="1770499,259227;4706166,259227;4706166,175453;2174509,175453;2074395,0;2072541,0;1770499,0;1072974,0;553283,0;0,0;142199,258864;415543,258864;1072974,258864;1770499,258864" o:connectangles="0,0,0,0,0,0,0,0,0,0,0,0,0,0"/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41943f" offset="0.684015748031496pt,1.87937007874016pt" origin="0f,0f" matrix="66191f,0f,0f,66191f"/>
                </v:shape>
                <v:shape id="_x0000_s1026" o:spid="_x0000_s1026" o:spt="7" type="#_x0000_t7" style="position:absolute;left:2032840;top:22671;height:258867;width:227559;v-text-anchor:middle;" fillcolor="#2E75B6 [2404]" filled="t" stroked="f" coordsize="21600,21600" o:gfxdata="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kmaZugAAANsA&#10;AAAPAAAAAAAAAAEAIAAAACIAAABkcnMvZG93bnJldi54bWxQSwECFAAUAAAACACHTuJAMy8FnjsA&#10;AAA5AAAAEAAAAAAAAAABACAAAAAJAQAAZHJzL3NoYXBleG1sLnhtbFBLBQYAAAAABgAGAFsBAACz&#10;AwAAAAA=&#10;" adj="13498"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39321f" offset="-2.81905511811024pt,1.02606299212598pt" origin="0f,0f" matrix="68157f,0f,0f,68157f"/>
                </v:shape>
                <v:shape id="文本框 132" o:spid="_x0000_s1026" o:spt="202" type="#_x0000_t202" style="position:absolute;left:264482;top:-7557;height:294640;width:1878330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20" w:lineRule="exact"/>
                          <w:rPr>
                            <w:rFonts w:ascii="微软雅黑" w:hAnsi="微软雅黑" w:eastAsia="微软雅黑"/>
                            <w:b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FFFFFF" w:themeColor="background1"/>
                            <w:kern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校内活动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00B0F0"/>
                            <w:kern w:val="24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color w:val="FFFFFF"/>
                            <w:kern w:val="24"/>
                          </w:rPr>
                          <w:t>Practice</w:t>
                        </w:r>
                      </w:p>
                    </w:txbxContent>
                  </v:textbox>
                </v:shape>
                <v:shape id="_x0000_s1026" o:spid="_x0000_s1026" o:spt="7" type="#_x0000_t7" style="position:absolute;left:0;top:22671;height:258867;width:227559;v-text-anchor:middle;" fillcolor="#4A4E59" filled="t" stroked="f" coordsize="21600,21600" o:gfxdata="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tRaptwAAANsAAAAP&#10;AAAAAAAAAAEAIAAAACIAAABkcnMvZG93bnJldi54bWxQSwECFAAUAAAACACHTuJAMy8FnjsAAAA5&#10;AAAAEAAAAAAAAAABACAAAAAGAQAAZHJzL3NoYXBleG1sLnhtbFBLBQYAAAAABgAGAFsBAACwAwAA&#10;AAA=&#10;" adj="13498"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41943f" offset="0.684015748031496pt,1.87937007874016pt" origin="0f,0f" matrix="66191f,0f,0f,66191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5101590</wp:posOffset>
                </wp:positionV>
                <wp:extent cx="4859020" cy="102743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020" cy="1027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2012.09-2013.06     湖北工业大学工程技术学院学生会     体育部部长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组织管理系100余人篮球赛 及 学院运动会等活动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参与创青春创业计划大赛，项目《云印在线》获银奖，团队4人注册公司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401.7pt;height:80.9pt;width:382.6pt;z-index:251653120;mso-width-relative:page;mso-height-relative:page;" filled="f" stroked="f" coordsize="21600,21600" o:gfxdata="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Lp5KHaAAAACwEAAA8AAAAAAAAAAQAgAAAAIgAAAGRycy9kb3du&#10;cmV2LnhtbFBLAQIUABQAAAAIAIdO4kAwyh4wiwEAAO8CAAAOAAAAAAAAAAEAIAAAACk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2012.09-2013.06     湖北工业大学工程技术学院学生会     体育部部长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组织管理系100余人篮球赛 及 学院运动会等活动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参与创青春创业计划大赛，项目《云印在线》获银奖，团队4人注册公司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6595110</wp:posOffset>
                </wp:positionV>
                <wp:extent cx="4859655" cy="129222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655" cy="1292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  <w:t>二等</w:t>
                            </w:r>
                            <w:r>
                              <w:rPr>
                                <w:rFonts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  <w:t>奖学金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  <w:t>优秀</w:t>
                            </w:r>
                            <w:r>
                              <w:rPr>
                                <w:rFonts w:hint="eastAsia"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  <w:t>毕业生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  <w:t>三好学生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/>
                                <w:color w:val="333F50" w:themeColor="text2" w:themeShade="BF"/>
                                <w:sz w:val="24"/>
                                <w:szCs w:val="21"/>
                              </w:rPr>
                              <w:t>创业大赛第一名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333F50" w:themeColor="text2" w:themeShade="BF"/>
                                <w:sz w:val="32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3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519.3pt;height:101.75pt;width:382.65pt;z-index:251654144;mso-width-relative:page;mso-height-relative:page;" filled="f" stroked="f" coordsize="21600,21600" o:gfxdata="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thfl3cAAAADQEAAA8AAAAAAAAAAQAgAAAAIgAAAGRycy9kb3du&#10;cmV2LnhtbFBLAQIUABQAAAAIAIdO4kALh0fqiQEAAO8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  <w:t>二等</w:t>
                      </w:r>
                      <w:r>
                        <w:rPr>
                          <w:rFonts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  <w:t>奖学金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  <w:t>校</w:t>
                      </w:r>
                      <w:r>
                        <w:rPr>
                          <w:rFonts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  <w:t>优秀</w:t>
                      </w:r>
                      <w:r>
                        <w:rPr>
                          <w:rFonts w:hint="eastAsia"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  <w:t>毕业生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  <w:t>校</w:t>
                      </w:r>
                      <w:r>
                        <w:rPr>
                          <w:rFonts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  <w:t>三好学生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  <w:t>校</w:t>
                      </w:r>
                      <w:r>
                        <w:rPr>
                          <w:rFonts w:ascii="微软雅黑" w:hAnsi="微软雅黑"/>
                          <w:color w:val="333F50" w:themeColor="text2" w:themeShade="BF"/>
                          <w:sz w:val="24"/>
                          <w:szCs w:val="21"/>
                        </w:rPr>
                        <w:t>创业大赛第一名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333F50" w:themeColor="text2" w:themeShade="BF"/>
                          <w:sz w:val="32"/>
                          <w:szCs w:val="24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hAnsi="微软雅黑" w:eastAsia="微软雅黑"/>
                          <w:color w:val="333F50" w:themeColor="text2" w:themeShade="BF"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6230620</wp:posOffset>
                </wp:positionV>
                <wp:extent cx="4849495" cy="294640"/>
                <wp:effectExtent l="57150" t="152400" r="160655" b="18161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9495" cy="294640"/>
                          <a:chOff x="0" y="7557"/>
                          <a:chExt cx="4849750" cy="294640"/>
                        </a:xfrm>
                      </wpg:grpSpPr>
                      <wps:wsp>
                        <wps:cNvPr id="29" name="任意多边形 29"/>
                        <wps:cNvSpPr/>
                        <wps:spPr>
                          <a:xfrm flipV="1">
                            <a:off x="143584" y="30228"/>
                            <a:ext cx="4706166" cy="259227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0" name="平行四边形 30"/>
                        <wps:cNvSpPr/>
                        <wps:spPr>
                          <a:xfrm>
                            <a:off x="2032840" y="30228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203200" dist="38100" dir="9600000" sx="104000" sy="104000" algn="ctr" rotWithShape="0">
                              <a:prstClr val="black">
                                <a:alpha val="6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31" name="文本框 169"/>
                        <wps:cNvSpPr txBox="1"/>
                        <wps:spPr>
                          <a:xfrm>
                            <a:off x="264482" y="7557"/>
                            <a:ext cx="1878330" cy="294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20" w:lineRule="exact"/>
                                <w:rPr>
                                  <w:rFonts w:ascii="微软雅黑" w:hAnsi="微软雅黑" w:eastAsia="微软雅黑"/>
                                  <w:b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FFFFFF" w:themeColor="background1"/>
                                  <w:kern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荣誉奖励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00B0F0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color w:val="FFFFFF"/>
                                  <w:kern w:val="24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平行四边形 32"/>
                        <wps:cNvSpPr/>
                        <wps:spPr>
                          <a:xfrm>
                            <a:off x="0" y="30228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3pt;margin-top:490.6pt;height:23.2pt;width:381.85pt;z-index:251648000;mso-width-relative:page;mso-height-relative:page;" coordorigin="0,7557" coordsize="4849750,294640" o:gfxdata="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">
                <o:lock v:ext="edit" aspectratio="f"/>
                <v:shape id="_x0000_s1026" o:spid="_x0000_s1026" o:spt="100" style="position:absolute;left:143584;top:30228;flip:y;height:259227;width:4706166;v-text-anchor:middle;" fillcolor="#4A4E59" filled="t" stroked="f" coordsize="4706252,259229" o:gfxdata="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SPL&#10;dMEAAADbAAAADwAAAAAAAAABACAAAAAiAAAAZHJzL2Rvd25yZXYueG1sUEsBAhQAFAAAAAgAh07i&#10;QDMvBZ47AAAAOQAAABAAAAAAAAAAAQAgAAAAEAEAAGRycy9zaGFwZXhtbC54bWxQSwUGAAAAAAYA&#10;BgBbAQAAugMAAAAA&#10;" path="m1770532,259229l4706252,259229,4706252,175455,2174549,175455,2074433,0,2072579,0,1770532,0,1072994,0,553294,0,0,0,142202,258866,415551,258866,1072994,258866,1770532,258866xe">
                  <v:path o:connectlocs="1770499,259227;4706166,259227;4706166,175453;2174509,175453;2074395,0;2072541,0;1770499,0;1072974,0;553283,0;0,0;142199,258864;415543,258864;1072974,258864;1770499,258864" o:connectangles="0,0,0,0,0,0,0,0,0,0,0,0,0,0"/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41943f" offset="0.684015748031496pt,1.87937007874016pt" origin="0f,0f" matrix="66191f,0f,0f,66191f"/>
                </v:shape>
                <v:shape id="_x0000_s1026" o:spid="_x0000_s1026" o:spt="7" type="#_x0000_t7" style="position:absolute;left:2032840;top:30228;height:258867;width:227559;v-text-anchor:middle;" fillcolor="#2E75B6 [2404]" filled="t" stroked="f" coordsize="21600,21600" o:gfxdata="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5GqfugAAANsA&#10;AAAPAAAAAAAAAAEAIAAAACIAAABkcnMvZG93bnJldi54bWxQSwECFAAUAAAACACHTuJAMy8FnjsA&#10;AAA5AAAAEAAAAAAAAAABACAAAAAJAQAAZHJzL3NoYXBleG1sLnhtbFBLBQYAAAAABgAGAFsBAACz&#10;AwAAAAA=&#10;" adj="13498"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39321f" offset="-2.81905511811024pt,1.02606299212598pt" origin="0f,0f" matrix="68157f,0f,0f,68157f"/>
                </v:shape>
                <v:shape id="文本框 169" o:spid="_x0000_s1026" o:spt="202" type="#_x0000_t202" style="position:absolute;left:264482;top:7557;height:294640;width:1878330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20" w:lineRule="exact"/>
                          <w:rPr>
                            <w:rFonts w:ascii="微软雅黑" w:hAnsi="微软雅黑" w:eastAsia="微软雅黑"/>
                            <w:b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FFFFFF" w:themeColor="background1"/>
                            <w:kern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荣誉奖励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00B0F0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color w:val="FFFFFF"/>
                            <w:kern w:val="24"/>
                          </w:rPr>
                          <w:t>Awards</w:t>
                        </w:r>
                      </w:p>
                    </w:txbxContent>
                  </v:textbox>
                </v:shape>
                <v:shape id="_x0000_s1026" o:spid="_x0000_s1026" o:spt="7" type="#_x0000_t7" style="position:absolute;left:0;top:30228;height:258867;width:227559;v-text-anchor:middle;" fillcolor="#4A4E59" filled="t" stroked="f" coordsize="21600,21600" o:gfxdata="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LV44vQAA&#10;ANsAAAAPAAAAAAAAAAEAIAAAACIAAABkcnMvZG93bnJldi54bWxQSwECFAAUAAAACACHTuJAMy8F&#10;njsAAAA5AAAAEAAAAAAAAAABACAAAAAMAQAAZHJzL3NoYXBleG1sLnhtbFBLBQYAAAAABgAGAFsB&#10;AAC2AwAAAAA=&#10;" adj="13498"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41943f" offset="0.684015748031496pt,1.87937007874016pt" origin="0f,0f" matrix="66191f,0f,0f,66191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8023225</wp:posOffset>
                </wp:positionV>
                <wp:extent cx="4849495" cy="287020"/>
                <wp:effectExtent l="57150" t="152400" r="160655" b="1892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9495" cy="287020"/>
                          <a:chOff x="0" y="-7559"/>
                          <a:chExt cx="4849750" cy="287083"/>
                        </a:xfrm>
                      </wpg:grpSpPr>
                      <wps:wsp>
                        <wps:cNvPr id="33" name="任意多边形 33"/>
                        <wps:cNvSpPr/>
                        <wps:spPr>
                          <a:xfrm flipV="1">
                            <a:off x="143584" y="15114"/>
                            <a:ext cx="4706166" cy="259227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4" name="平行四边形 34"/>
                        <wps:cNvSpPr/>
                        <wps:spPr>
                          <a:xfrm>
                            <a:off x="2032840" y="15114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203200" dist="38100" dir="9600000" sx="104000" sy="104000" algn="ctr" rotWithShape="0">
                              <a:prstClr val="black">
                                <a:alpha val="6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35" name="文本框 141"/>
                        <wps:cNvSpPr txBox="1"/>
                        <wps:spPr>
                          <a:xfrm>
                            <a:off x="264496" y="-7559"/>
                            <a:ext cx="1878965" cy="2870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20" w:lineRule="exact"/>
                                <w:rPr>
                                  <w:rFonts w:ascii="微软雅黑" w:hAnsi="微软雅黑" w:eastAsia="微软雅黑" w:cstheme="minorBidi"/>
                                  <w:b/>
                                  <w:color w:val="FFFFFF"/>
                                  <w:kern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FFFFFF" w:themeColor="background1"/>
                                  <w:kern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特长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color w:val="FFFFFF" w:themeColor="background1"/>
                                  <w:kern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爱好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FFFFFF" w:themeColor="background1"/>
                                  <w:kern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H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color w:val="FFFFFF" w:themeColor="background1"/>
                                  <w:kern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obby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FFFFFF" w:themeColor="background1"/>
                                  <w:kern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00B0F0"/>
                                  <w:kern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平行四边形 36"/>
                        <wps:cNvSpPr/>
                        <wps:spPr>
                          <a:xfrm>
                            <a:off x="0" y="15114"/>
                            <a:ext cx="227330" cy="259080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3pt;margin-top:631.75pt;height:22.6pt;width:381.85pt;z-index:251641856;mso-width-relative:page;mso-height-relative:page;" coordorigin="0,-7559" coordsize="4849750,287083" o:gfxdata="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CSUA8U3AAAAA0BAAAPAAAAAAAAAAEA&#10;IAAAACIAAABkcnMvZG93bnJldi54bWxQSwECFAAUAAAACACHTuJABO/4rUYGAAB/GQAADgAAAAAA&#10;AAABACAAAAArAQAAZHJzL2Uyb0RvYy54bWxQSwUGAAAAAAYABgBZAQAA4wkAAAAA&#10;">
                <o:lock v:ext="edit" aspectratio="f"/>
                <v:shape id="_x0000_s1026" o:spid="_x0000_s1026" o:spt="100" style="position:absolute;left:143584;top:15114;flip:y;height:259227;width:4706166;v-text-anchor:middle;" fillcolor="#4A4E59" filled="t" stroked="f" coordsize="4706252,259229" o:gfxdata="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RJq&#10;Q8EAAADbAAAADwAAAAAAAAABACAAAAAiAAAAZHJzL2Rvd25yZXYueG1sUEsBAhQAFAAAAAgAh07i&#10;QDMvBZ47AAAAOQAAABAAAAAAAAAAAQAgAAAAEAEAAGRycy9zaGFwZXhtbC54bWxQSwUGAAAAAAYA&#10;BgBbAQAAugMAAAAA&#10;" path="m1770532,259229l4706252,259229,4706252,175455,2174549,175455,2074433,0,2072579,0,1770532,0,1072994,0,553294,0,0,0,142202,258866,415551,258866,1072994,258866,1770532,258866xe">
                  <v:path o:connectlocs="1770499,259227;4706166,259227;4706166,175453;2174509,175453;2074395,0;2072541,0;1770499,0;1072974,0;553283,0;0,0;142199,258864;415543,258864;1072974,258864;1770499,258864" o:connectangles="0,0,0,0,0,0,0,0,0,0,0,0,0,0"/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41943f" offset="0.684015748031496pt,1.87937007874016pt" origin="0f,0f" matrix="66191f,0f,0f,66191f"/>
                </v:shape>
                <v:shape id="_x0000_s1026" o:spid="_x0000_s1026" o:spt="7" type="#_x0000_t7" style="position:absolute;left:2032840;top:15114;height:258867;width:227559;v-text-anchor:middle;" fillcolor="#2E75B6 [2404]" filled="t" stroked="f" coordsize="21600,21600" o:gfxdata="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99snL4A&#10;AADbAAAADwAAAAAAAAABACAAAAAiAAAAZHJzL2Rvd25yZXYueG1sUEsBAhQAFAAAAAgAh07iQDMv&#10;BZ47AAAAOQAAABAAAAAAAAAAAQAgAAAADQEAAGRycy9zaGFwZXhtbC54bWxQSwUGAAAAAAYABgBb&#10;AQAAtwMAAAAA&#10;" adj="13498"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39321f" offset="-2.81905511811024pt,1.02606299212598pt" origin="0f,0f" matrix="68157f,0f,0f,68157f"/>
                </v:shape>
                <v:shape id="文本框 141" o:spid="_x0000_s1026" o:spt="202" type="#_x0000_t202" style="position:absolute;left:264496;top:-7559;height:287083;width:1878965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20" w:lineRule="exact"/>
                          <w:rPr>
                            <w:rFonts w:ascii="微软雅黑" w:hAnsi="微软雅黑" w:eastAsia="微软雅黑" w:cstheme="minorBidi"/>
                            <w:b/>
                            <w:color w:val="FFFFFF"/>
                            <w:kern w:val="24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FFFFFF" w:themeColor="background1"/>
                            <w:kern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特长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color w:val="FFFFFF" w:themeColor="background1"/>
                            <w:kern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爱好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FFFFFF" w:themeColor="background1"/>
                            <w:kern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H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color w:val="FFFFFF" w:themeColor="background1"/>
                            <w:kern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obby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FFFFFF" w:themeColor="background1"/>
                            <w:kern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00B0F0"/>
                            <w:kern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26" o:spid="_x0000_s1026" o:spt="7" type="#_x0000_t7" style="position:absolute;left:0;top:15114;height:259080;width:227330;v-text-anchor:middle;" fillcolor="#4A4E59" filled="t" stroked="f" coordsize="21600,21600" o:gfxdata="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WWDu8AAAA&#10;2wAAAA8AAAAAAAAAAQAgAAAAIgAAAGRycy9kb3ducmV2LnhtbFBLAQIUABQAAAAIAIdO4kAzLwWe&#10;OwAAADkAAAAQAAAAAAAAAAEAIAAAAAsBAABkcnMvc2hhcGV4bWwueG1sUEsFBgAAAAAGAAYAWwEA&#10;ALUDAAAAAA==&#10;" adj="13498"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41943f" offset="0.684015748031496pt,1.87937007874016pt" origin="0f,0f" matrix="66191f,0f,0f,66191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8653145</wp:posOffset>
                </wp:positionV>
                <wp:extent cx="264160" cy="262890"/>
                <wp:effectExtent l="0" t="0" r="3175" b="3810"/>
                <wp:wrapNone/>
                <wp:docPr id="60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866" cy="26311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62.75pt;margin-top:681.35pt;height:20.7pt;width:20.8pt;z-index:251666432;mso-width-relative:page;mso-height-relative:page;" fillcolor="#333F50 [2415]" filled="t" stroked="f" coordsize="177,176" o:gfxdata="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1253,83716;231069,71757;242995,41858;231069,11959;172929,11959;172929,71757;186346,26908;216161,26908;222124,41858;216161,56807;186346,56807;180382,41858;32796,38868;117770,38868;117770,26908;26833,32888;58139,112120;52176,106140;0,112120;52176,118100;19379,77737;84973,77737;84973,65777;13416,71757;198272,152484;207216,158463;263866,147999;213179,139029;178892,82221;126715,61292;83483,103151;98390,118100;162493,97171;113298,200322;29815,210786;117770,221251;156530,183878;235541,257130;253430,246665;210198,176403;178892,118100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paragraph">
                  <wp:posOffset>8706485</wp:posOffset>
                </wp:positionV>
                <wp:extent cx="337820" cy="193675"/>
                <wp:effectExtent l="0" t="0" r="5080" b="0"/>
                <wp:wrapNone/>
                <wp:docPr id="65" name="Freefor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7820" cy="193675"/>
                        </a:xfrm>
                        <a:custGeom>
                          <a:avLst/>
                          <a:gdLst>
                            <a:gd name="T0" fmla="*/ 134 w 269"/>
                            <a:gd name="T1" fmla="*/ 0 h 154"/>
                            <a:gd name="T2" fmla="*/ 212 w 269"/>
                            <a:gd name="T3" fmla="*/ 44 h 154"/>
                            <a:gd name="T4" fmla="*/ 234 w 269"/>
                            <a:gd name="T5" fmla="*/ 86 h 154"/>
                            <a:gd name="T6" fmla="*/ 262 w 269"/>
                            <a:gd name="T7" fmla="*/ 123 h 154"/>
                            <a:gd name="T8" fmla="*/ 264 w 269"/>
                            <a:gd name="T9" fmla="*/ 123 h 154"/>
                            <a:gd name="T10" fmla="*/ 269 w 269"/>
                            <a:gd name="T11" fmla="*/ 129 h 154"/>
                            <a:gd name="T12" fmla="*/ 269 w 269"/>
                            <a:gd name="T13" fmla="*/ 148 h 154"/>
                            <a:gd name="T14" fmla="*/ 264 w 269"/>
                            <a:gd name="T15" fmla="*/ 154 h 154"/>
                            <a:gd name="T16" fmla="*/ 258 w 269"/>
                            <a:gd name="T17" fmla="*/ 148 h 154"/>
                            <a:gd name="T18" fmla="*/ 258 w 269"/>
                            <a:gd name="T19" fmla="*/ 137 h 154"/>
                            <a:gd name="T20" fmla="*/ 241 w 269"/>
                            <a:gd name="T21" fmla="*/ 113 h 154"/>
                            <a:gd name="T22" fmla="*/ 243 w 269"/>
                            <a:gd name="T23" fmla="*/ 145 h 154"/>
                            <a:gd name="T24" fmla="*/ 235 w 269"/>
                            <a:gd name="T25" fmla="*/ 154 h 154"/>
                            <a:gd name="T26" fmla="*/ 234 w 269"/>
                            <a:gd name="T27" fmla="*/ 154 h 154"/>
                            <a:gd name="T28" fmla="*/ 34 w 269"/>
                            <a:gd name="T29" fmla="*/ 154 h 154"/>
                            <a:gd name="T30" fmla="*/ 25 w 269"/>
                            <a:gd name="T31" fmla="*/ 145 h 154"/>
                            <a:gd name="T32" fmla="*/ 25 w 269"/>
                            <a:gd name="T33" fmla="*/ 145 h 154"/>
                            <a:gd name="T34" fmla="*/ 28 w 269"/>
                            <a:gd name="T35" fmla="*/ 113 h 154"/>
                            <a:gd name="T36" fmla="*/ 10 w 269"/>
                            <a:gd name="T37" fmla="*/ 137 h 154"/>
                            <a:gd name="T38" fmla="*/ 10 w 269"/>
                            <a:gd name="T39" fmla="*/ 148 h 154"/>
                            <a:gd name="T40" fmla="*/ 5 w 269"/>
                            <a:gd name="T41" fmla="*/ 154 h 154"/>
                            <a:gd name="T42" fmla="*/ 0 w 269"/>
                            <a:gd name="T43" fmla="*/ 148 h 154"/>
                            <a:gd name="T44" fmla="*/ 0 w 269"/>
                            <a:gd name="T45" fmla="*/ 129 h 154"/>
                            <a:gd name="T46" fmla="*/ 5 w 269"/>
                            <a:gd name="T47" fmla="*/ 123 h 154"/>
                            <a:gd name="T48" fmla="*/ 7 w 269"/>
                            <a:gd name="T49" fmla="*/ 123 h 154"/>
                            <a:gd name="T50" fmla="*/ 35 w 269"/>
                            <a:gd name="T51" fmla="*/ 86 h 154"/>
                            <a:gd name="T52" fmla="*/ 56 w 269"/>
                            <a:gd name="T53" fmla="*/ 44 h 154"/>
                            <a:gd name="T54" fmla="*/ 134 w 269"/>
                            <a:gd name="T55" fmla="*/ 0 h 154"/>
                            <a:gd name="T56" fmla="*/ 140 w 269"/>
                            <a:gd name="T57" fmla="*/ 60 h 154"/>
                            <a:gd name="T58" fmla="*/ 140 w 269"/>
                            <a:gd name="T59" fmla="*/ 60 h 154"/>
                            <a:gd name="T60" fmla="*/ 140 w 269"/>
                            <a:gd name="T61" fmla="*/ 136 h 154"/>
                            <a:gd name="T62" fmla="*/ 187 w 269"/>
                            <a:gd name="T63" fmla="*/ 136 h 154"/>
                            <a:gd name="T64" fmla="*/ 171 w 269"/>
                            <a:gd name="T65" fmla="*/ 84 h 154"/>
                            <a:gd name="T66" fmla="*/ 140 w 269"/>
                            <a:gd name="T67" fmla="*/ 60 h 154"/>
                            <a:gd name="T68" fmla="*/ 129 w 269"/>
                            <a:gd name="T69" fmla="*/ 136 h 154"/>
                            <a:gd name="T70" fmla="*/ 129 w 269"/>
                            <a:gd name="T71" fmla="*/ 136 h 154"/>
                            <a:gd name="T72" fmla="*/ 129 w 269"/>
                            <a:gd name="T73" fmla="*/ 60 h 154"/>
                            <a:gd name="T74" fmla="*/ 98 w 269"/>
                            <a:gd name="T75" fmla="*/ 84 h 154"/>
                            <a:gd name="T76" fmla="*/ 82 w 269"/>
                            <a:gd name="T77" fmla="*/ 136 h 154"/>
                            <a:gd name="T78" fmla="*/ 129 w 269"/>
                            <a:gd name="T79" fmla="*/ 136 h 154"/>
                            <a:gd name="T80" fmla="*/ 134 w 269"/>
                            <a:gd name="T81" fmla="*/ 49 h 154"/>
                            <a:gd name="T82" fmla="*/ 134 w 269"/>
                            <a:gd name="T83" fmla="*/ 49 h 154"/>
                            <a:gd name="T84" fmla="*/ 135 w 269"/>
                            <a:gd name="T85" fmla="*/ 49 h 154"/>
                            <a:gd name="T86" fmla="*/ 135 w 269"/>
                            <a:gd name="T87" fmla="*/ 49 h 154"/>
                            <a:gd name="T88" fmla="*/ 180 w 269"/>
                            <a:gd name="T89" fmla="*/ 78 h 154"/>
                            <a:gd name="T90" fmla="*/ 197 w 269"/>
                            <a:gd name="T91" fmla="*/ 136 h 154"/>
                            <a:gd name="T92" fmla="*/ 226 w 269"/>
                            <a:gd name="T93" fmla="*/ 136 h 154"/>
                            <a:gd name="T94" fmla="*/ 198 w 269"/>
                            <a:gd name="T95" fmla="*/ 54 h 154"/>
                            <a:gd name="T96" fmla="*/ 134 w 269"/>
                            <a:gd name="T97" fmla="*/ 18 h 154"/>
                            <a:gd name="T98" fmla="*/ 71 w 269"/>
                            <a:gd name="T99" fmla="*/ 54 h 154"/>
                            <a:gd name="T100" fmla="*/ 43 w 269"/>
                            <a:gd name="T101" fmla="*/ 136 h 154"/>
                            <a:gd name="T102" fmla="*/ 71 w 269"/>
                            <a:gd name="T103" fmla="*/ 136 h 154"/>
                            <a:gd name="T104" fmla="*/ 89 w 269"/>
                            <a:gd name="T105" fmla="*/ 78 h 154"/>
                            <a:gd name="T106" fmla="*/ 134 w 269"/>
                            <a:gd name="T107" fmla="*/ 49 h 154"/>
                            <a:gd name="T108" fmla="*/ 134 w 269"/>
                            <a:gd name="T109" fmla="*/ 49 h 154"/>
                            <a:gd name="T110" fmla="*/ 134 w 269"/>
                            <a:gd name="T111" fmla="*/ 49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69" h="154">
                              <a:moveTo>
                                <a:pt x="134" y="0"/>
                              </a:moveTo>
                              <a:cubicBezTo>
                                <a:pt x="165" y="0"/>
                                <a:pt x="193" y="17"/>
                                <a:pt x="212" y="44"/>
                              </a:cubicBezTo>
                              <a:cubicBezTo>
                                <a:pt x="221" y="56"/>
                                <a:pt x="229" y="70"/>
                                <a:pt x="234" y="86"/>
                              </a:cubicBezTo>
                              <a:cubicBezTo>
                                <a:pt x="262" y="123"/>
                                <a:pt x="262" y="123"/>
                                <a:pt x="262" y="123"/>
                              </a:cubicBezTo>
                              <a:cubicBezTo>
                                <a:pt x="262" y="123"/>
                                <a:pt x="263" y="123"/>
                                <a:pt x="264" y="123"/>
                              </a:cubicBezTo>
                              <a:cubicBezTo>
                                <a:pt x="267" y="123"/>
                                <a:pt x="269" y="126"/>
                                <a:pt x="269" y="129"/>
                              </a:cubicBezTo>
                              <a:cubicBezTo>
                                <a:pt x="269" y="148"/>
                                <a:pt x="269" y="148"/>
                                <a:pt x="269" y="148"/>
                              </a:cubicBezTo>
                              <a:cubicBezTo>
                                <a:pt x="269" y="151"/>
                                <a:pt x="267" y="154"/>
                                <a:pt x="264" y="154"/>
                              </a:cubicBezTo>
                              <a:cubicBezTo>
                                <a:pt x="261" y="154"/>
                                <a:pt x="258" y="151"/>
                                <a:pt x="258" y="148"/>
                              </a:cubicBezTo>
                              <a:cubicBezTo>
                                <a:pt x="258" y="137"/>
                                <a:pt x="258" y="137"/>
                                <a:pt x="258" y="137"/>
                              </a:cubicBezTo>
                              <a:cubicBezTo>
                                <a:pt x="241" y="113"/>
                                <a:pt x="241" y="113"/>
                                <a:pt x="241" y="113"/>
                              </a:cubicBezTo>
                              <a:cubicBezTo>
                                <a:pt x="243" y="123"/>
                                <a:pt x="243" y="134"/>
                                <a:pt x="243" y="145"/>
                              </a:cubicBezTo>
                              <a:cubicBezTo>
                                <a:pt x="243" y="150"/>
                                <a:pt x="240" y="154"/>
                                <a:pt x="235" y="154"/>
                              </a:cubicBezTo>
                              <a:cubicBezTo>
                                <a:pt x="234" y="154"/>
                                <a:pt x="234" y="154"/>
                                <a:pt x="234" y="154"/>
                              </a:cubicBezTo>
                              <a:cubicBezTo>
                                <a:pt x="34" y="154"/>
                                <a:pt x="34" y="154"/>
                                <a:pt x="34" y="154"/>
                              </a:cubicBezTo>
                              <a:cubicBezTo>
                                <a:pt x="29" y="154"/>
                                <a:pt x="25" y="150"/>
                                <a:pt x="25" y="145"/>
                              </a:cubicBezTo>
                              <a:cubicBezTo>
                                <a:pt x="25" y="145"/>
                                <a:pt x="25" y="145"/>
                                <a:pt x="25" y="145"/>
                              </a:cubicBezTo>
                              <a:cubicBezTo>
                                <a:pt x="25" y="134"/>
                                <a:pt x="26" y="123"/>
                                <a:pt x="28" y="113"/>
                              </a:cubicBezTo>
                              <a:cubicBezTo>
                                <a:pt x="10" y="137"/>
                                <a:pt x="10" y="137"/>
                                <a:pt x="10" y="137"/>
                              </a:cubicBezTo>
                              <a:cubicBezTo>
                                <a:pt x="10" y="148"/>
                                <a:pt x="10" y="148"/>
                                <a:pt x="10" y="148"/>
                              </a:cubicBezTo>
                              <a:cubicBezTo>
                                <a:pt x="10" y="151"/>
                                <a:pt x="8" y="154"/>
                                <a:pt x="5" y="154"/>
                              </a:cubicBezTo>
                              <a:cubicBezTo>
                                <a:pt x="2" y="154"/>
                                <a:pt x="0" y="151"/>
                                <a:pt x="0" y="148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0" y="126"/>
                                <a:pt x="2" y="123"/>
                                <a:pt x="5" y="123"/>
                              </a:cubicBezTo>
                              <a:cubicBezTo>
                                <a:pt x="6" y="123"/>
                                <a:pt x="6" y="123"/>
                                <a:pt x="7" y="123"/>
                              </a:cubicBezTo>
                              <a:cubicBezTo>
                                <a:pt x="35" y="86"/>
                                <a:pt x="35" y="86"/>
                                <a:pt x="35" y="86"/>
                              </a:cubicBezTo>
                              <a:cubicBezTo>
                                <a:pt x="40" y="70"/>
                                <a:pt x="47" y="56"/>
                                <a:pt x="56" y="44"/>
                              </a:cubicBezTo>
                              <a:cubicBezTo>
                                <a:pt x="76" y="17"/>
                                <a:pt x="104" y="0"/>
                                <a:pt x="134" y="0"/>
                              </a:cubicBezTo>
                              <a:close/>
                              <a:moveTo>
                                <a:pt x="140" y="60"/>
                              </a:moveTo>
                              <a:cubicBezTo>
                                <a:pt x="140" y="60"/>
                                <a:pt x="140" y="60"/>
                                <a:pt x="140" y="60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ubicBezTo>
                                <a:pt x="187" y="136"/>
                                <a:pt x="187" y="136"/>
                                <a:pt x="187" y="136"/>
                              </a:cubicBezTo>
                              <a:cubicBezTo>
                                <a:pt x="185" y="116"/>
                                <a:pt x="180" y="97"/>
                                <a:pt x="171" y="84"/>
                              </a:cubicBezTo>
                              <a:cubicBezTo>
                                <a:pt x="163" y="71"/>
                                <a:pt x="152" y="62"/>
                                <a:pt x="140" y="60"/>
                              </a:cubicBezTo>
                              <a:close/>
                              <a:moveTo>
                                <a:pt x="129" y="136"/>
                              </a:moveTo>
                              <a:cubicBezTo>
                                <a:pt x="129" y="136"/>
                                <a:pt x="129" y="136"/>
                                <a:pt x="129" y="136"/>
                              </a:cubicBezTo>
                              <a:cubicBezTo>
                                <a:pt x="129" y="60"/>
                                <a:pt x="129" y="60"/>
                                <a:pt x="129" y="60"/>
                              </a:cubicBezTo>
                              <a:cubicBezTo>
                                <a:pt x="117" y="62"/>
                                <a:pt x="106" y="71"/>
                                <a:pt x="98" y="84"/>
                              </a:cubicBezTo>
                              <a:cubicBezTo>
                                <a:pt x="89" y="97"/>
                                <a:pt x="83" y="116"/>
                                <a:pt x="82" y="136"/>
                              </a:cubicBezTo>
                              <a:cubicBezTo>
                                <a:pt x="129" y="136"/>
                                <a:pt x="129" y="136"/>
                                <a:pt x="129" y="136"/>
                              </a:cubicBezTo>
                              <a:close/>
                              <a:moveTo>
                                <a:pt x="134" y="49"/>
                              </a:moveTo>
                              <a:cubicBezTo>
                                <a:pt x="134" y="49"/>
                                <a:pt x="134" y="49"/>
                                <a:pt x="134" y="49"/>
                              </a:cubicBezTo>
                              <a:cubicBezTo>
                                <a:pt x="135" y="49"/>
                                <a:pt x="135" y="49"/>
                                <a:pt x="135" y="49"/>
                              </a:cubicBezTo>
                              <a:cubicBezTo>
                                <a:pt x="135" y="49"/>
                                <a:pt x="135" y="49"/>
                                <a:pt x="135" y="49"/>
                              </a:cubicBezTo>
                              <a:cubicBezTo>
                                <a:pt x="152" y="49"/>
                                <a:pt x="168" y="60"/>
                                <a:pt x="180" y="78"/>
                              </a:cubicBezTo>
                              <a:cubicBezTo>
                                <a:pt x="190" y="93"/>
                                <a:pt x="196" y="114"/>
                                <a:pt x="197" y="136"/>
                              </a:cubicBezTo>
                              <a:cubicBezTo>
                                <a:pt x="226" y="136"/>
                                <a:pt x="226" y="136"/>
                                <a:pt x="226" y="136"/>
                              </a:cubicBezTo>
                              <a:cubicBezTo>
                                <a:pt x="224" y="104"/>
                                <a:pt x="214" y="75"/>
                                <a:pt x="198" y="54"/>
                              </a:cubicBezTo>
                              <a:cubicBezTo>
                                <a:pt x="182" y="32"/>
                                <a:pt x="159" y="18"/>
                                <a:pt x="134" y="18"/>
                              </a:cubicBezTo>
                              <a:cubicBezTo>
                                <a:pt x="110" y="18"/>
                                <a:pt x="87" y="32"/>
                                <a:pt x="71" y="54"/>
                              </a:cubicBezTo>
                              <a:cubicBezTo>
                                <a:pt x="55" y="75"/>
                                <a:pt x="45" y="104"/>
                                <a:pt x="43" y="136"/>
                              </a:cubicBezTo>
                              <a:cubicBezTo>
                                <a:pt x="71" y="136"/>
                                <a:pt x="71" y="136"/>
                                <a:pt x="71" y="136"/>
                              </a:cubicBezTo>
                              <a:cubicBezTo>
                                <a:pt x="73" y="114"/>
                                <a:pt x="79" y="93"/>
                                <a:pt x="89" y="78"/>
                              </a:cubicBezTo>
                              <a:cubicBezTo>
                                <a:pt x="100" y="60"/>
                                <a:pt x="116" y="49"/>
                                <a:pt x="134" y="49"/>
                              </a:cubicBezTo>
                              <a:cubicBezTo>
                                <a:pt x="134" y="49"/>
                                <a:pt x="134" y="49"/>
                                <a:pt x="134" y="49"/>
                              </a:cubicBezTo>
                              <a:cubicBezTo>
                                <a:pt x="134" y="49"/>
                                <a:pt x="134" y="49"/>
                                <a:pt x="134" y="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1" o:spid="_x0000_s1026" o:spt="100" style="position:absolute;left:0pt;margin-left:205.3pt;margin-top:685.55pt;height:15.25pt;width:26.6pt;z-index:251667456;mso-width-relative:page;mso-height-relative:page;" fillcolor="#333F50 [2415]" filled="t" stroked="f" coordsize="269,154" o:gfxdata="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" path="m134,0c165,0,193,17,212,44c221,56,229,70,234,86c262,123,262,123,262,123c262,123,263,123,264,123c267,123,269,126,269,129c269,148,269,148,269,148c269,151,267,154,264,154c261,154,258,151,258,148c258,137,258,137,258,137c241,113,241,113,241,113c243,123,243,134,243,145c243,150,240,154,235,154c234,154,234,154,234,154c34,154,34,154,34,154c29,154,25,150,25,145c25,145,25,145,25,145c25,134,26,123,28,113c10,137,10,137,10,137c10,148,10,148,10,148c10,151,8,154,5,154c2,154,0,151,0,148c0,129,0,129,0,129c0,126,2,123,5,123c6,123,6,123,7,123c35,86,35,86,35,86c40,70,47,56,56,44c76,17,104,0,134,0xm140,60c140,60,140,60,140,60c140,136,140,136,140,136c187,136,187,136,187,136c185,116,180,97,171,84c163,71,152,62,140,60xm129,136c129,136,129,136,129,136c129,60,129,60,129,60c117,62,106,71,98,84c89,97,83,116,82,136c129,136,129,136,129,136xm134,49c134,49,134,49,134,49c135,49,135,49,135,49c135,49,135,49,135,49c152,49,168,60,180,78c190,93,196,114,197,136c226,136,226,136,226,136c224,104,214,75,198,54c182,32,159,18,134,18c110,18,87,32,71,54c55,75,45,104,43,136c71,136,71,136,71,136c73,114,79,93,89,78c100,60,116,49,134,49c134,49,134,49,134,49c134,49,134,49,134,49xe">
                <v:path o:connectlocs="168282,0;266237,55335;293865,108156;329029,154688;331540,154688;337820,162234;337820,186129;331540,193675;324005,186129;324005,172295;302656,142112;305168,182356;295121,193675;293865,193675;42698,193675;31395,182356;31395,182356;35163,142112;12558,172295;12558,186129;6279,193675;0,186129;0,162234;6279,154688;8790,154688;43954,108156;70326,55335;168282,0;175817,75457;175817,75457;175817,171037;234841,171037;214748,105640;175817,75457;162002,171037;162002,171037;162002,75457;123071,105640;102978,171037;162002,171037;168282,61623;168282,61623;169537,61623;169537,61623;226050,98095;247399,171037;283819,171037;248655,67912;168282,22637;89164,67912;54000,171037;89164,171037;111769,98095;168282,61623;168282,61623;168282,61623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rightMargin">
                  <wp:posOffset>103505</wp:posOffset>
                </wp:positionH>
                <wp:positionV relativeFrom="paragraph">
                  <wp:posOffset>8657590</wp:posOffset>
                </wp:positionV>
                <wp:extent cx="247650" cy="299085"/>
                <wp:effectExtent l="0" t="0" r="0" b="5715"/>
                <wp:wrapNone/>
                <wp:docPr id="18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13.45pt;margin-top:753.7pt;height:23.55pt;width:19.5pt;mso-position-horizontal-relative:page;mso-position-vertical-relative:page;z-index:251662336;mso-width-relative:page;mso-height-relative:page;" fillcolor="#333F50 [2415]" filled="t" stroked="f" coordsize="198,239" o:gfxdata="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8657590</wp:posOffset>
                </wp:positionV>
                <wp:extent cx="318135" cy="248285"/>
                <wp:effectExtent l="0" t="0" r="5715" b="0"/>
                <wp:wrapNone/>
                <wp:docPr id="20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o:spt="100" style="position:absolute;left:0pt;margin-left:378.85pt;margin-top:681.7pt;height:19.55pt;width:25.05pt;z-index:251665408;mso-width-relative:page;mso-height-relative:page;" fillcolor="#333F50 [2415]" filled="t" stroked="f" coordsize="253,197" o:gfxdata="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" path="m106,56c110,56,115,58,118,61c118,62,118,62,118,62c121,65,123,69,123,74c123,79,121,83,118,86c118,86,118,86,118,86c115,90,110,92,106,92c96,92,88,84,88,74c88,69,90,65,93,61c96,58,101,56,106,56xm107,65c107,65,107,65,107,65c107,66,107,67,107,68c107,72,104,75,100,75c99,75,98,75,97,75c97,79,101,83,106,83c108,83,110,82,112,80c113,79,114,76,114,74c114,72,114,69,112,68c112,68,112,68,112,68c110,66,109,65,107,65xm148,65c148,65,148,65,148,65c148,66,149,67,149,68c149,72,145,75,141,75c140,75,139,75,138,75c139,79,142,83,147,83c149,83,152,82,153,80c155,79,156,76,156,74c156,72,155,69,153,68c153,68,153,68,153,68c152,66,150,65,148,65xm134,169c134,169,134,169,134,169c134,178,134,178,134,178c146,177,157,174,166,169c182,161,191,147,188,127c177,73,177,73,177,73c174,61,180,47,193,45c206,43,215,55,216,67c216,69,216,71,216,73c216,73,216,73,216,73c216,78,216,82,217,86c217,89,219,93,222,95c223,96,225,97,226,97c226,97,226,97,226,97c226,97,226,97,226,97c227,97,228,97,229,97c230,96,231,95,233,93c233,92,233,92,233,92c237,82,238,71,236,61c233,49,227,38,220,31c218,29,216,27,213,26c204,20,194,21,186,29c184,31,182,33,181,36c180,37,179,38,178,39c174,41,170,40,168,36c164,29,158,24,152,21c144,17,135,15,126,15c118,15,109,17,101,21c94,24,89,29,85,36c84,37,83,38,82,39c79,41,74,40,72,36c70,33,68,31,66,29c59,21,49,20,39,26c37,27,35,29,33,31c25,38,19,49,17,61c15,71,15,82,20,92c20,92,20,92,20,92c21,95,22,96,24,97c25,97,26,97,27,97c28,97,30,96,31,95c33,93,35,89,36,86c37,80,37,74,37,67c38,55,46,43,60,45c73,47,79,61,75,73c65,127,65,127,65,127c61,147,71,161,86,169c86,169,86,169,86,169c96,174,107,177,119,178c119,169,119,169,119,169c116,168,113,166,110,165c105,161,99,157,95,152c91,147,88,141,86,135c81,121,90,112,104,108c118,104,135,104,149,108c162,112,171,121,167,135c165,141,162,147,157,152c153,157,148,161,143,165c140,166,137,168,134,169xm79,182c79,182,79,182,79,182c79,182,79,182,79,182c59,171,45,152,51,125c61,70,61,70,61,70c61,70,61,70,61,70c64,59,52,54,52,68c51,75,52,82,50,89c49,95,46,102,41,106c38,109,34,111,30,112c25,113,21,112,17,110c13,108,9,104,6,98c6,98,6,98,6,98c0,85,0,71,2,58c5,43,13,30,22,21c25,18,28,15,32,13c47,4,64,6,77,19c78,20,78,20,78,20c83,15,88,11,94,7c104,2,115,0,126,0c137,0,149,2,158,7c164,11,170,15,175,20c176,19,176,19,176,19c188,6,206,4,221,13c224,15,227,18,230,21c240,30,247,43,250,58c253,71,252,85,246,98c246,99,246,99,246,99c243,104,240,108,236,110c232,112,227,113,223,112c223,112,223,112,223,112c219,111,215,109,212,106c207,102,203,95,202,89c201,82,201,75,201,68c200,54,189,59,191,70c192,70,192,70,192,70c202,125,202,125,202,125c207,152,194,171,173,182c146,197,107,197,79,182xm109,122c109,122,109,122,109,122c103,124,99,127,100,130c101,134,104,138,107,142c110,146,114,150,118,152c124,156,128,156,135,152c135,152,135,152,135,152c135,152,135,152,135,152c139,150,143,146,146,142c149,138,151,134,153,130c154,127,150,124,144,122c133,119,119,119,109,122xm147,56c147,56,147,56,147,56c152,56,156,58,159,61c160,62,160,62,160,62c163,65,165,69,165,74c165,79,163,83,159,86c159,86,159,86,159,86c156,90,152,92,147,92c137,92,129,84,129,74c129,69,131,65,135,61c138,58,142,56,147,56xe">
                <v:path o:connectlocs="148379,78140;148379,108388;116942,76880;134547,81921;121972,94524;143349,93264;134547,81921;187360,85702;184845,104607;192389,85702;168498,212995;208736,212995;242687,56714;271609,92004;284183,122252;287956,122252;296758,76880;233885,36549;211251,45371;127002,26466;90536,45371;41495,39070;25149,115950;38980,119731;75447,56714;108140,212995;149636,212995;108140,170144;209994,170144;168498,212995;99338,229380;76704,88223;51555,133594;7544,123512;27663,26466;98081,25206;198677,8822;277896,16384;309332,123512;280411,141156;254005,112169;241430,88223;99338,229380;125745,163842;169755,191570;183587,178966;137062,153760;199934,76880;199934,108388;162211,93264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8657590</wp:posOffset>
                </wp:positionV>
                <wp:extent cx="244475" cy="288925"/>
                <wp:effectExtent l="0" t="0" r="3175" b="0"/>
                <wp:wrapNone/>
                <wp:docPr id="19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340.05pt;margin-top:681.7pt;height:22.75pt;width:19.25pt;z-index:251663360;mso-width-relative:page;mso-height-relative:page;" fillcolor="#333F50 [2415]" filled="t" stroked="f" coordsize="195,230" o:gfxdata="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8657590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297.5pt;margin-top:681.7pt;height:18.75pt;width:23pt;z-index:251669504;mso-width-relative:page;mso-height-relative:page;" fillcolor="#333F50 [2415]" filled="t" stroked="f" coordsize="233,189" o:gfxdata="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8657590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251.45pt;margin-top:681.7pt;height:19.4pt;width:26.5pt;z-index:251670528;mso-width-relative:page;mso-height-relative:page;" fillcolor="#333F50 [2415]" filled="t" stroked="f" coordsize="227,166" o:gfxdata="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8657590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18.3pt;margin-top:681.7pt;height:23.25pt;width:23pt;z-index:251668480;mso-width-relative:page;mso-height-relative:page;" fillcolor="#333F50 [2415]" filled="t" stroked="f" coordsize="233,235" o:gfxdata="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8657590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160.85pt;margin-top:681.7pt;height:24.95pt;width:24.9pt;z-index:251664384;mso-width-relative:page;mso-height-relative:page;" fillcolor="#333F50 [2415]" filled="t" stroked="f" coordsize="251,251" o:gfxdata="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gFaYyNoAAAANAQAADwAAAAAAAAABACAAAAAiAAAAZHJzL2Rv&#10;d25yZXYueG1sUEsBAhQAFAAAAAgAh07iQEkEcqR0CAAAaSsAAA4AAAAAAAAAAQAgAAAAKQEAAGRy&#10;cy9lMm9Eb2MueG1sUEsFBgAAAAAGAAYAWQEAAA8MAAAAAA=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1783080</wp:posOffset>
                </wp:positionV>
                <wp:extent cx="4964430" cy="2811145"/>
                <wp:effectExtent l="0" t="0" r="0" b="8255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4430" cy="2811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2014.07-2015.0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英语培训机构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  <w:t>协助讲师教授</w:t>
                            </w:r>
                            <w:r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  <w:t xml:space="preserve">3到16岁学龄儿童英语课程 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  <w:t>服从学校和部门的工作安排，严格根据课程安排，充分备课以完成教学任务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  <w:t xml:space="preserve">对学员的学习结果负责，解决学员在英语学习中的疑难，并提供专业的咨询和学习建议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2013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.03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-2013.04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上海世博会志愿者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管理岗位志愿者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  <w:p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333F50" w:themeColor="text2" w:themeShade="BF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sz w:val="21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333F50" w:themeColor="text2" w:themeShade="BF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333F50" w:themeColor="text2" w:themeShade="BF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1.1pt;margin-top:140.4pt;height:221.35pt;width:390.9pt;z-index:251651072;v-text-anchor:middle;mso-width-relative:page;mso-height-relative:page;" filled="f" stroked="f" coordsize="21600,21600" o:gfxdata="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sX/TQ1gAAAAwBAAAPAAAAAAAAAAEAIAAAACIAAABkcnMvZG93bnJldi54bWxQSwECFAAU&#10;AAAACACHTuJAq/tWgvMBAADWAwAADgAAAAAAAAABACAAAAAl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5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2014.07-2015.0</w:t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9</w:t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英语培训机构</w:t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实习</w:t>
                      </w:r>
                      <w:r>
                        <w:rPr>
                          <w:rFonts w:hint="eastAsia"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sz w:val="21"/>
                        </w:rPr>
                        <w:t>协助讲师教授</w:t>
                      </w:r>
                      <w:r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</w:rPr>
                        <w:t xml:space="preserve">3到16岁学龄儿童英语课程 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sz w:val="21"/>
                        </w:rPr>
                        <w:t>服从学校和部门的工作安排，严格根据课程安排，充分备课以完成教学任务</w:t>
                      </w:r>
                      <w:r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</w:rPr>
                        <w:t xml:space="preserve">  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sz w:val="21"/>
                        </w:rPr>
                        <w:t>布置并检查学员作业，与家长沟通学员学习情况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sz w:val="21"/>
                        </w:rPr>
                        <w:t xml:space="preserve">对学员的学习结果负责，解决学员在英语学习中的疑难，并提供专业的咨询和学习建议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2013</w:t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.03</w:t>
                      </w:r>
                      <w:r>
                        <w:rPr>
                          <w:rFonts w:hint="eastAsia"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-2013.04</w:t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上海世博会志愿者</w:t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管理岗位志愿者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  <w:p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333F50" w:themeColor="text2" w:themeShade="BF"/>
                          <w:szCs w:val="24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333F50" w:themeColor="text2" w:themeShade="BF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sz w:val="21"/>
                        </w:rPr>
                        <w:t xml:space="preserve">   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333F50" w:themeColor="text2" w:themeShade="BF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333F50" w:themeColor="text2" w:themeShade="BF"/>
                          <w:szCs w:val="24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9"/>
                        </w:numPr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333F50" w:themeColor="text2" w:themeShade="BF"/>
                          <w:sz w:val="18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1420495</wp:posOffset>
                </wp:positionV>
                <wp:extent cx="4849495" cy="294640"/>
                <wp:effectExtent l="57150" t="133350" r="160655" b="18161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9495" cy="294640"/>
                          <a:chOff x="0" y="-7557"/>
                          <a:chExt cx="4849569" cy="294640"/>
                        </a:xfrm>
                      </wpg:grpSpPr>
                      <wps:wsp>
                        <wps:cNvPr id="41" name="任意多边形 41"/>
                        <wps:cNvSpPr/>
                        <wps:spPr>
                          <a:xfrm flipV="1">
                            <a:off x="143584" y="22671"/>
                            <a:ext cx="4705985" cy="259080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2" name="平行四边形 42"/>
                        <wps:cNvSpPr/>
                        <wps:spPr>
                          <a:xfrm>
                            <a:off x="2032840" y="22671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203200" dist="38100" dir="9600000" sx="104000" sy="104000" algn="ctr" rotWithShape="0">
                              <a:prstClr val="black">
                                <a:alpha val="6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43" name="文本框 127"/>
                        <wps:cNvSpPr txBox="1"/>
                        <wps:spPr>
                          <a:xfrm>
                            <a:off x="264492" y="-7557"/>
                            <a:ext cx="1878330" cy="294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20" w:lineRule="exact"/>
                                <w:rPr>
                                  <w:rFonts w:ascii="微软雅黑" w:hAnsi="微软雅黑" w:eastAsia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color w:val="FFFFFF" w:themeColor="background1"/>
                                  <w:kern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FFFFFF" w:themeColor="background1"/>
                                  <w:kern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00B0F0"/>
                                  <w:kern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color w:val="FFFFFF"/>
                                  <w:kern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平行四边形 44"/>
                        <wps:cNvSpPr/>
                        <wps:spPr>
                          <a:xfrm>
                            <a:off x="0" y="22671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3pt;margin-top:111.85pt;height:23.2pt;width:381.85pt;z-index:251629568;mso-width-relative:page;mso-height-relative:page;" coordorigin="0,-7557" coordsize="4849569,294640" o:gfxdata="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">
                <o:lock v:ext="edit" aspectratio="f"/>
                <v:shape id="_x0000_s1026" o:spid="_x0000_s1026" o:spt="100" style="position:absolute;left:143584;top:22671;flip:y;height:259080;width:4705985;v-text-anchor:middle;" fillcolor="#4A4E59" filled="t" stroked="f" coordsize="4706252,259229" o:gfxdata="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iiLS&#10;wAAAANsAAAAPAAAAAAAAAAEAIAAAACIAAABkcnMvZG93bnJldi54bWxQSwECFAAUAAAACACHTuJA&#10;My8FnjsAAAA5AAAAEAAAAAAAAAABACAAAAAPAQAAZHJzL3NoYXBleG1sLnhtbFBLBQYAAAAABgAG&#10;AFsBAAC5AwAAAAA=&#10;" path="m1770532,259229l4706252,259229,4706252,175455,2174549,175455,2074433,0,2072579,0,1770532,0,1072994,0,553294,0,0,0,142202,258866,415551,258866,1072994,258866,1770532,258866xe">
                  <v:path o:connectlocs="1770431,259080;4705985,259080;4705985,175354;2174425,175354;2074315,0;2072461,0;1770431,0;1072933,0;553262,0;0,0;142193,258717;415527,258717;1072933,258717;1770431,258717" o:connectangles="0,0,0,0,0,0,0,0,0,0,0,0,0,0"/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41943f" offset="0.684015748031496pt,1.87937007874016pt" origin="0f,0f" matrix="66191f,0f,0f,66191f"/>
                </v:shape>
                <v:shape id="_x0000_s1026" o:spid="_x0000_s1026" o:spt="7" type="#_x0000_t7" style="position:absolute;left:2032840;top:22671;height:258867;width:227559;v-text-anchor:middle;" fillcolor="#2E75B6 [2404]" filled="t" stroked="f" coordsize="21600,21600" o:gfxdata="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fCIOvQAA&#10;ANsAAAAPAAAAAAAAAAEAIAAAACIAAABkcnMvZG93bnJldi54bWxQSwECFAAUAAAACACHTuJAMy8F&#10;njsAAAA5AAAAEAAAAAAAAAABACAAAAAMAQAAZHJzL3NoYXBleG1sLnhtbFBLBQYAAAAABgAGAFsB&#10;AAC2AwAAAAA=&#10;" adj="13498"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39321f" offset="-2.81905511811024pt,1.02606299212598pt" origin="0f,0f" matrix="68157f,0f,0f,68157f"/>
                </v:shape>
                <v:shape id="文本框 127" o:spid="_x0000_s1026" o:spt="202" type="#_x0000_t202" style="position:absolute;left:264492;top:-7557;height:294640;width:187833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20" w:lineRule="exact"/>
                          <w:rPr>
                            <w:rFonts w:ascii="微软雅黑" w:hAnsi="微软雅黑" w:eastAsia="微软雅黑"/>
                            <w:b/>
                          </w:rPr>
                        </w:pPr>
                        <w:r>
                          <w:rPr>
                            <w:rFonts w:ascii="微软雅黑" w:hAnsi="微软雅黑" w:eastAsia="微软雅黑" w:cstheme="minorBidi"/>
                            <w:b/>
                            <w:color w:val="FFFFFF" w:themeColor="background1"/>
                            <w:kern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FFFFFF" w:themeColor="background1"/>
                            <w:kern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00B0F0"/>
                            <w:kern w:val="24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color w:val="FFFFFF"/>
                            <w:kern w:val="24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26" o:spid="_x0000_s1026" o:spt="7" type="#_x0000_t7" style="position:absolute;left:0;top:22671;height:258867;width:227559;v-text-anchor:middle;" fillcolor="#4A4E59" filled="t" stroked="f" coordsize="21600,21600" o:gfxdata="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Y4QqrsAAADb&#10;AAAADwAAAAAAAAABACAAAAAiAAAAZHJzL2Rvd25yZXYueG1sUEsBAhQAFAAAAAgAh07iQDMvBZ47&#10;AAAAOQAAABAAAAAAAAAAAQAgAAAACgEAAGRycy9zaGFwZXhtbC54bWxQSwUGAAAAAAYABgBbAQAA&#10;tAMAAAAA&#10;" adj="13498"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41943f" offset="0.684015748031496pt,1.87937007874016pt" origin="0f,0f" matrix="66191f,0f,0f,66191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ragraph">
                  <wp:posOffset>3455035</wp:posOffset>
                </wp:positionV>
                <wp:extent cx="162560" cy="153035"/>
                <wp:effectExtent l="0" t="0" r="8890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8pt;margin-top:272.05pt;height:12.05pt;width:12.8pt;z-index:251600896;v-text-anchor:middle;mso-width-relative:page;mso-height-relative:page;" fillcolor="#FFFFFF" filled="t" stroked="f" coordsize="1993900,1873250" o:gfxdata="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9,120256;105705,47110;94060,92790;89445,65190;84149,57561;87958,56724;91056,55266;93502,53281;95268,50708;96600,47110;46371,101288;54888,64694;46371,65593;49685,57065;52999,55793;55662,53995;57645,51638;59038,48723;17500,21788;14006,24175;12337,28111;12893,129399;15552,132653;19696,133924;139109,132994;142109,130050;143005,28855;141707,24733;138460,22036;125659,26468;27240,21447;108839,16829;135615,9081;141459,9980;146623,12459;150797,16302;153766,21168;155219,26871;155095,129523;153364,135071;150179,139782;145819,143408;140532,145640;19696,146291;13852,145392;8657,142881;4483,139069;1546,134203;92,128531;216,25848;1917,20300;5101,15558;9492,11932;14779,9701;29652,9081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3114675</wp:posOffset>
                </wp:positionV>
                <wp:extent cx="119380" cy="170180"/>
                <wp:effectExtent l="0" t="0" r="0" b="1270"/>
                <wp:wrapNone/>
                <wp:docPr id="17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9380" cy="170180"/>
                        </a:xfrm>
                        <a:custGeom>
                          <a:avLst/>
                          <a:gdLst>
                            <a:gd name="T0" fmla="*/ 155 w 175"/>
                            <a:gd name="T1" fmla="*/ 68 h 249"/>
                            <a:gd name="T2" fmla="*/ 135 w 175"/>
                            <a:gd name="T3" fmla="*/ 115 h 249"/>
                            <a:gd name="T4" fmla="*/ 135 w 175"/>
                            <a:gd name="T5" fmla="*/ 115 h 249"/>
                            <a:gd name="T6" fmla="*/ 170 w 175"/>
                            <a:gd name="T7" fmla="*/ 159 h 249"/>
                            <a:gd name="T8" fmla="*/ 175 w 175"/>
                            <a:gd name="T9" fmla="*/ 187 h 249"/>
                            <a:gd name="T10" fmla="*/ 171 w 175"/>
                            <a:gd name="T11" fmla="*/ 222 h 249"/>
                            <a:gd name="T12" fmla="*/ 157 w 175"/>
                            <a:gd name="T13" fmla="*/ 230 h 249"/>
                            <a:gd name="T14" fmla="*/ 138 w 175"/>
                            <a:gd name="T15" fmla="*/ 239 h 249"/>
                            <a:gd name="T16" fmla="*/ 128 w 175"/>
                            <a:gd name="T17" fmla="*/ 249 h 249"/>
                            <a:gd name="T18" fmla="*/ 38 w 175"/>
                            <a:gd name="T19" fmla="*/ 239 h 249"/>
                            <a:gd name="T20" fmla="*/ 38 w 175"/>
                            <a:gd name="T21" fmla="*/ 230 h 249"/>
                            <a:gd name="T22" fmla="*/ 16 w 175"/>
                            <a:gd name="T23" fmla="*/ 230 h 249"/>
                            <a:gd name="T24" fmla="*/ 0 w 175"/>
                            <a:gd name="T25" fmla="*/ 208 h 249"/>
                            <a:gd name="T26" fmla="*/ 6 w 175"/>
                            <a:gd name="T27" fmla="*/ 159 h 249"/>
                            <a:gd name="T28" fmla="*/ 40 w 175"/>
                            <a:gd name="T29" fmla="*/ 115 h 249"/>
                            <a:gd name="T30" fmla="*/ 20 w 175"/>
                            <a:gd name="T31" fmla="*/ 68 h 249"/>
                            <a:gd name="T32" fmla="*/ 46 w 175"/>
                            <a:gd name="T33" fmla="*/ 210 h 249"/>
                            <a:gd name="T34" fmla="*/ 46 w 175"/>
                            <a:gd name="T35" fmla="*/ 184 h 249"/>
                            <a:gd name="T36" fmla="*/ 57 w 175"/>
                            <a:gd name="T37" fmla="*/ 184 h 249"/>
                            <a:gd name="T38" fmla="*/ 57 w 175"/>
                            <a:gd name="T39" fmla="*/ 220 h 249"/>
                            <a:gd name="T40" fmla="*/ 118 w 175"/>
                            <a:gd name="T41" fmla="*/ 229 h 249"/>
                            <a:gd name="T42" fmla="*/ 118 w 175"/>
                            <a:gd name="T43" fmla="*/ 220 h 249"/>
                            <a:gd name="T44" fmla="*/ 118 w 175"/>
                            <a:gd name="T45" fmla="*/ 184 h 249"/>
                            <a:gd name="T46" fmla="*/ 130 w 175"/>
                            <a:gd name="T47" fmla="*/ 184 h 249"/>
                            <a:gd name="T48" fmla="*/ 155 w 175"/>
                            <a:gd name="T49" fmla="*/ 210 h 249"/>
                            <a:gd name="T50" fmla="*/ 156 w 175"/>
                            <a:gd name="T51" fmla="*/ 187 h 249"/>
                            <a:gd name="T52" fmla="*/ 152 w 175"/>
                            <a:gd name="T53" fmla="*/ 166 h 249"/>
                            <a:gd name="T54" fmla="*/ 119 w 175"/>
                            <a:gd name="T55" fmla="*/ 127 h 249"/>
                            <a:gd name="T56" fmla="*/ 57 w 175"/>
                            <a:gd name="T57" fmla="*/ 127 h 249"/>
                            <a:gd name="T58" fmla="*/ 20 w 175"/>
                            <a:gd name="T59" fmla="*/ 187 h 249"/>
                            <a:gd name="T60" fmla="*/ 20 w 175"/>
                            <a:gd name="T61" fmla="*/ 210 h 249"/>
                            <a:gd name="T62" fmla="*/ 88 w 175"/>
                            <a:gd name="T63" fmla="*/ 20 h 249"/>
                            <a:gd name="T64" fmla="*/ 40 w 175"/>
                            <a:gd name="T65" fmla="*/ 68 h 249"/>
                            <a:gd name="T66" fmla="*/ 135 w 175"/>
                            <a:gd name="T67" fmla="*/ 68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75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-64.1pt;margin-top:245.25pt;height:13.4pt;width:9.4pt;z-index:251660288;mso-width-relative:page;mso-height-relative:page;" fillcolor="#FFFFFF [3212]" filled="t" stroked="f" coordsize="175,249" o:gfxdata="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<v:path o:connectlocs="105736,46474;92093,78597;92093,78597;115969,108669;119380,127805;116651,151726;107100,157194;94139,163345;87317,170180;25922,163345;25922,157194;10914,157194;0,142158;4093,108669;27286,78597;13643,46474;31379,143525;31379,125755;38883,125755;38883,150359;80496,156510;80496,150359;80496,125755;88682,125755;105736,143525;106418,127805;103690,113453;81178,86798;38883,86798;13643,127805;13643,143525;60031,13669;27286,46474;92093,46474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4410710</wp:posOffset>
                </wp:positionV>
                <wp:extent cx="157480" cy="105410"/>
                <wp:effectExtent l="0" t="0" r="0" b="889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55pt;margin-top:347.3pt;height:8.3pt;width:12.4pt;z-index:251597824;v-text-anchor:middle;mso-width-relative:page;mso-height-relative:page;" fillcolor="#FFFFFF" filled="t" stroked="f" coordsize="4974795,3320682" o:gfxdata="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vGkTgdoA&#10;AAANAQAADwAAAAAAAAABACAAAAAiAAAAZHJzL2Rvd25yZXYueG1sUEsBAhQAFAAAAAgAh07iQGwU&#10;lRTIAgAAqwYAAA4AAAAAAAAAAQAgAAAAKQEAAGRycy9lMm9Eb2MueG1sUEsFBgAAAAAGAAYAWQEA&#10;AGMGAAAAAA=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3778250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55pt;margin-top:297.5pt;height:10.6pt;width:12.4pt;z-index:251598848;v-text-anchor:middle;mso-width-relative:page;mso-height-relative:page;" fillcolor="#FFFFFF" filled="t" stroked="f" coordsize="648072,400516" o:gfxdata="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TFb863AAAAA0BAAAPAAAAAAAAAAEAIAAA&#10;ACIAAABkcnMvZG93bnJldi54bWxQSwECFAAUAAAACACHTuJAbUTx7ewCAAB2BwAADgAAAAAAAAAB&#10;ACAAAAArAQAAZHJzL2Uyb0RvYy54bWxQSwUGAAAAAAYABgBZAQAAiQYAAAAA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4083050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55pt;margin-top:321.5pt;height:12.4pt;width:12.4pt;z-index:251599872;v-text-anchor:middle;mso-width-relative:page;mso-height-relative:page;" fillcolor="#FFFFFF" filled="t" stroked="f" coordsize="577593,577592" o:gfxdata="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-285750</wp:posOffset>
                </wp:positionV>
                <wp:extent cx="4849495" cy="333375"/>
                <wp:effectExtent l="95250" t="133350" r="160655" b="14287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9495" cy="333375"/>
                          <a:chOff x="0" y="-30257"/>
                          <a:chExt cx="4849569" cy="334099"/>
                        </a:xfrm>
                      </wpg:grpSpPr>
                      <wps:wsp>
                        <wps:cNvPr id="45" name="任意多边形 45"/>
                        <wps:cNvSpPr/>
                        <wps:spPr>
                          <a:xfrm flipV="1">
                            <a:off x="143584" y="0"/>
                            <a:ext cx="4705985" cy="259080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6" name="平行四边形 46"/>
                        <wps:cNvSpPr/>
                        <wps:spPr>
                          <a:xfrm>
                            <a:off x="2032840" y="0"/>
                            <a:ext cx="227330" cy="259080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203200" dist="38100" dir="9600000" sx="104000" sy="104000" algn="ctr" rotWithShape="0">
                              <a:prstClr val="black">
                                <a:alpha val="6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47" name="文本框 24"/>
                        <wps:cNvSpPr txBox="1"/>
                        <wps:spPr>
                          <a:xfrm>
                            <a:off x="264496" y="-30257"/>
                            <a:ext cx="1878965" cy="3340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20" w:lineRule="exact"/>
                                <w:rPr>
                                  <w:rFonts w:ascii="微软雅黑" w:hAnsi="微软雅黑" w:eastAsia="微软雅黑"/>
                                  <w:b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FFFFFF" w:themeColor="background1"/>
                                  <w:kern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教育背景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00B0F0"/>
                                  <w:kern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color w:val="FFFFFF"/>
                                  <w:kern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平行四边形 48"/>
                        <wps:cNvSpPr/>
                        <wps:spPr>
                          <a:xfrm>
                            <a:off x="0" y="7557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3pt;margin-top:-22.5pt;height:26.25pt;width:381.85pt;z-index:251623424;mso-width-relative:page;mso-height-relative:page;" coordorigin="0,-30257" coordsize="4849569,334099" o:gfxdata="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CHwwjt2gAAAAkBAAAPAAAA&#10;AAAAAAEAIAAAACIAAABkcnMvZG93bnJldi54bWxQSwECFAAUAAAACACHTuJAKkivH04GAAB3GQAA&#10;DgAAAAAAAAABACAAAAApAQAAZHJzL2Uyb0RvYy54bWxQSwUGAAAAAAYABgBZAQAA6QkAAAAA&#10;">
                <o:lock v:ext="edit" aspectratio="f"/>
                <v:shape id="_x0000_s1026" o:spid="_x0000_s1026" o:spt="100" style="position:absolute;left:143584;top:0;flip:y;height:259080;width:4705985;v-text-anchor:middle;" fillcolor="#4A4E59" filled="t" stroked="f" coordsize="4706252,259229" o:gfxdata="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bEk&#10;0cEAAADbAAAADwAAAAAAAAABACAAAAAiAAAAZHJzL2Rvd25yZXYueG1sUEsBAhQAFAAAAAgAh07i&#10;QDMvBZ47AAAAOQAAABAAAAAAAAAAAQAgAAAAEAEAAGRycy9zaGFwZXhtbC54bWxQSwUGAAAAAAYA&#10;BgBbAQAAugMAAAAA&#10;" path="m1770532,259229l4706252,259229,4706252,175455,2174549,175455,2074433,0,2072579,0,1770532,0,1072994,0,553294,0,0,0,142202,258866,415551,258866,1072994,258866,1770532,258866xe">
                  <v:path o:connectlocs="1770431,259080;4705985,259080;4705985,175354;2174425,175354;2074315,0;2072461,0;1770431,0;1072933,0;553262,0;0,0;142193,258717;415527,258717;1072933,258717;1770431,258717" o:connectangles="0,0,0,0,0,0,0,0,0,0,0,0,0,0"/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41943f" offset="0.684015748031496pt,1.87937007874016pt" origin="0f,0f" matrix="66191f,0f,0f,66191f"/>
                </v:shape>
                <v:shape id="_x0000_s1026" o:spid="_x0000_s1026" o:spt="7" type="#_x0000_t7" style="position:absolute;left:2032840;top:0;height:259080;width:227330;v-text-anchor:middle;" fillcolor="#2E75B6 [2404]" filled="t" stroked="f" coordsize="21600,21600" o:gfxdata="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ckDb4A&#10;AADbAAAADwAAAAAAAAABACAAAAAiAAAAZHJzL2Rvd25yZXYueG1sUEsBAhQAFAAAAAgAh07iQDMv&#10;BZ47AAAAOQAAABAAAAAAAAAAAQAgAAAADQEAAGRycy9zaGFwZXhtbC54bWxQSwUGAAAAAAYABgBb&#10;AQAAtwMAAAAA&#10;" adj="13498"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39321f" offset="-2.81905511811024pt,1.02606299212598pt" origin="0f,0f" matrix="68157f,0f,0f,68157f"/>
                </v:shape>
                <v:shape id="文本框 24" o:spid="_x0000_s1026" o:spt="202" type="#_x0000_t202" style="position:absolute;left:264496;top:-30257;height:334099;width:1878965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20" w:lineRule="exact"/>
                          <w:rPr>
                            <w:rFonts w:ascii="微软雅黑" w:hAnsi="微软雅黑" w:eastAsia="微软雅黑"/>
                            <w:b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FFFFFF" w:themeColor="background1"/>
                            <w:kern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教育背景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00B0F0"/>
                            <w:kern w:val="24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color w:val="FFFFFF"/>
                            <w:kern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26" o:spid="_x0000_s1026" o:spt="7" type="#_x0000_t7" style="position:absolute;left:0;top:7557;height:258867;width:227559;v-text-anchor:middle;" fillcolor="#4A4E59" filled="t" stroked="f" coordsize="21600,21600" o:gfxdata="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wxqvtwAAANsAAAAP&#10;AAAAAAAAAAEAIAAAACIAAABkcnMvZG93bnJldi54bWxQSwECFAAUAAAACACHTuJAMy8FnjsAAAA5&#10;AAAAEAAAAAAAAAABACAAAAAGAQAAZHJzL3NoYXBleG1sLnhtbFBLBQYAAAAABgAGAFsBAACwAwAA&#10;AAA=&#10;" adj="13498">
                  <v:fill on="t" focussize="0,0"/>
                  <v:stroke on="f" weight="4.5pt" miterlimit="8" joinstyle="miter"/>
                  <v:imagedata o:title=""/>
                  <o:lock v:ext="edit" aspectratio="f"/>
                  <v:shadow on="t" type="perspective" color="#000000" opacity="41943f" offset="0.684015748031496pt,1.87937007874016pt" origin="0f,0f" matrix="66191f,0f,0f,66191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95885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2012.09-201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 xml:space="preserve">北京大学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 xml:space="preserve">教育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33F50" w:themeColor="text2" w:themeShade="BF"/>
                                <w:szCs w:val="24"/>
                              </w:rPr>
                              <w:t>本科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333F50" w:themeColor="text2" w:themeShade="B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F50" w:themeColor="text2" w:themeShade="BF"/>
                                <w:szCs w:val="24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/>
                                <w:color w:val="333F50" w:themeColor="text2" w:themeShade="BF"/>
                                <w:szCs w:val="24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/>
                                <w:color w:val="333F50" w:themeColor="text2" w:themeShade="BF"/>
                                <w:szCs w:val="24"/>
                              </w:rPr>
                              <w:t xml:space="preserve"> 教育学原理、课程与教学论、普通心理学、教育心理学、发展心理学、社会心理学、德育原理、三笔字、教师职业道德、外国教育史、教育思想史、教育评价学、教育社会学         </w:t>
                            </w:r>
                            <w:r>
                              <w:rPr>
                                <w:rFonts w:ascii="微软雅黑" w:hAnsi="微软雅黑"/>
                                <w:color w:val="333F50" w:themeColor="text2" w:themeShade="BF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333F50" w:themeColor="text2" w:themeShade="BF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333F50" w:themeColor="text2" w:themeShade="BF"/>
                                <w:sz w:val="6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7.55pt;height:97.2pt;width:382.5pt;z-index:251650048;mso-width-relative:page;mso-height-relative:page;" filled="f" stroked="f" coordsize="21600,21600" o:gfxdata="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ZMCKQNkAAAAKAQAADwAAAAAAAAABACAAAAAiAAAAZHJzL2Rvd25y&#10;ZXYueG1sUEsBAhQAFAAAAAgAh07iQFKCXTuLAQAA7wIAAA4AAAAAAAAAAQAgAAAAKA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2"/>
                        <w:numPr>
                          <w:ilvl w:val="0"/>
                          <w:numId w:val="10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2012.09-201</w:t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05</w:t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 xml:space="preserve">北京大学       </w:t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 xml:space="preserve">教育      </w:t>
                      </w:r>
                      <w:r>
                        <w:rPr>
                          <w:rFonts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333F50" w:themeColor="text2" w:themeShade="BF"/>
                          <w:szCs w:val="24"/>
                        </w:rPr>
                        <w:t>本科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1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333F50" w:themeColor="text2" w:themeShade="BF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333F50" w:themeColor="text2" w:themeShade="BF"/>
                          <w:szCs w:val="24"/>
                        </w:rPr>
                        <w:t>主修</w:t>
                      </w:r>
                      <w:r>
                        <w:rPr>
                          <w:rFonts w:ascii="微软雅黑" w:hAnsi="微软雅黑"/>
                          <w:color w:val="333F50" w:themeColor="text2" w:themeShade="BF"/>
                          <w:szCs w:val="24"/>
                        </w:rPr>
                        <w:t>课程：</w:t>
                      </w:r>
                      <w:r>
                        <w:rPr>
                          <w:rFonts w:hint="eastAsia" w:ascii="微软雅黑" w:hAnsi="微软雅黑"/>
                          <w:color w:val="333F50" w:themeColor="text2" w:themeShade="BF"/>
                          <w:szCs w:val="24"/>
                        </w:rPr>
                        <w:t xml:space="preserve"> 教育学原理、课程与教学论、普通心理学、教育心理学、发展心理学、社会心理学、德育原理、三笔字、教师职业道德、外国教育史、教育思想史、教育评价学、教育社会学         </w:t>
                      </w:r>
                      <w:r>
                        <w:rPr>
                          <w:rFonts w:ascii="微软雅黑" w:hAnsi="微软雅黑"/>
                          <w:color w:val="333F50" w:themeColor="text2" w:themeShade="BF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333F50" w:themeColor="text2" w:themeShade="BF"/>
                          <w:szCs w:val="24"/>
                        </w:rPr>
                        <w:t xml:space="preserve"> </w:t>
                      </w:r>
                      <w:r>
                        <w:rPr>
                          <w:color w:val="333F50" w:themeColor="text2" w:themeShade="BF"/>
                          <w:sz w:val="6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5D37"/>
    <w:multiLevelType w:val="multilevel"/>
    <w:tmpl w:val="0BE75D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9F46CD"/>
    <w:multiLevelType w:val="multilevel"/>
    <w:tmpl w:val="119F46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6735C68"/>
    <w:multiLevelType w:val="multilevel"/>
    <w:tmpl w:val="16735C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7DB6152"/>
    <w:multiLevelType w:val="multilevel"/>
    <w:tmpl w:val="17DB615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8563358"/>
    <w:multiLevelType w:val="multilevel"/>
    <w:tmpl w:val="285633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5366A20"/>
    <w:multiLevelType w:val="multilevel"/>
    <w:tmpl w:val="45366A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70707E1"/>
    <w:multiLevelType w:val="multilevel"/>
    <w:tmpl w:val="47070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05857C5"/>
    <w:multiLevelType w:val="multilevel"/>
    <w:tmpl w:val="605857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A9F10F6"/>
    <w:multiLevelType w:val="multilevel"/>
    <w:tmpl w:val="6A9F10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1192BFD"/>
    <w:multiLevelType w:val="multilevel"/>
    <w:tmpl w:val="71192B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C1E658C"/>
    <w:multiLevelType w:val="multilevel"/>
    <w:tmpl w:val="7C1E65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0A08F9"/>
    <w:rsid w:val="000C71AB"/>
    <w:rsid w:val="00127990"/>
    <w:rsid w:val="0013122F"/>
    <w:rsid w:val="001459A9"/>
    <w:rsid w:val="001555D2"/>
    <w:rsid w:val="0018735D"/>
    <w:rsid w:val="002170F8"/>
    <w:rsid w:val="00225112"/>
    <w:rsid w:val="00235D6C"/>
    <w:rsid w:val="002777BC"/>
    <w:rsid w:val="00314083"/>
    <w:rsid w:val="00344EA2"/>
    <w:rsid w:val="003A005F"/>
    <w:rsid w:val="003F2A22"/>
    <w:rsid w:val="00406724"/>
    <w:rsid w:val="004A3347"/>
    <w:rsid w:val="004D115B"/>
    <w:rsid w:val="00546AD1"/>
    <w:rsid w:val="005B37B6"/>
    <w:rsid w:val="005F512A"/>
    <w:rsid w:val="006525AF"/>
    <w:rsid w:val="0076054E"/>
    <w:rsid w:val="007669CA"/>
    <w:rsid w:val="00770D59"/>
    <w:rsid w:val="007755FB"/>
    <w:rsid w:val="007828DA"/>
    <w:rsid w:val="007B592E"/>
    <w:rsid w:val="007D093A"/>
    <w:rsid w:val="00806929"/>
    <w:rsid w:val="00843008"/>
    <w:rsid w:val="008B11F0"/>
    <w:rsid w:val="008B74B4"/>
    <w:rsid w:val="009143C0"/>
    <w:rsid w:val="00956F43"/>
    <w:rsid w:val="009D50D7"/>
    <w:rsid w:val="009D6BEA"/>
    <w:rsid w:val="00A515EA"/>
    <w:rsid w:val="00B13B13"/>
    <w:rsid w:val="00B872A8"/>
    <w:rsid w:val="00BA1E4E"/>
    <w:rsid w:val="00BD2A02"/>
    <w:rsid w:val="00C64B70"/>
    <w:rsid w:val="00C74F93"/>
    <w:rsid w:val="00C779EB"/>
    <w:rsid w:val="00DD3230"/>
    <w:rsid w:val="00DD52D4"/>
    <w:rsid w:val="00E366E8"/>
    <w:rsid w:val="00EF6FD6"/>
    <w:rsid w:val="00F159AC"/>
    <w:rsid w:val="00F56448"/>
    <w:rsid w:val="00F70282"/>
    <w:rsid w:val="00F83394"/>
    <w:rsid w:val="00F970C1"/>
    <w:rsid w:val="00FA1DAC"/>
    <w:rsid w:val="00FC7F1A"/>
    <w:rsid w:val="2F712A5F"/>
    <w:rsid w:val="375A493F"/>
    <w:rsid w:val="78D873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11">
    <w:name w:val="日期 Char"/>
    <w:basedOn w:val="6"/>
    <w:link w:val="2"/>
    <w:semiHidden/>
    <w:uiPriority w:val="99"/>
    <w:rPr>
      <w:kern w:val="2"/>
      <w:sz w:val="21"/>
      <w:szCs w:val="22"/>
    </w:rPr>
  </w:style>
  <w:style w:type="paragraph" w:customStyle="1" w:styleId="12">
    <w:name w:val="列出段落2"/>
    <w:basedOn w:val="1"/>
    <w:uiPriority w:val="99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3">
    <w:name w:val="List Paragraph"/>
    <w:basedOn w:val="1"/>
    <w:uiPriority w:val="99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Company>Microsoft</Company>
  <Pages>1</Pages>
  <Words>5</Words>
  <Characters>30</Characters>
  <Lines>1</Lines>
  <Paragraphs>1</Paragraphs>
  <TotalTime>0</TotalTime>
  <ScaleCrop>false</ScaleCrop>
  <LinksUpToDate>false</LinksUpToDate>
  <CharactersWithSpaces>34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Administrator</cp:lastModifiedBy>
  <cp:lastPrinted>2017-01-31T02:30:00Z</cp:lastPrinted>
  <dcterms:modified xsi:type="dcterms:W3CDTF">2017-02-21T01:29:55Z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